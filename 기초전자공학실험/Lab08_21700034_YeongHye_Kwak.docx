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78DEF" w14:textId="1E382445" w:rsidR="00D36CC5" w:rsidRDefault="00757386" w:rsidP="00194A81">
      <w:pPr>
        <w:pStyle w:val="1"/>
        <w:numPr>
          <w:ilvl w:val="0"/>
          <w:numId w:val="0"/>
        </w:numPr>
        <w:ind w:left="284" w:hanging="284"/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/>
          <w:b/>
        </w:rPr>
        <w:t>Lab</w:t>
      </w:r>
      <w:r w:rsidR="00D36CC5" w:rsidRPr="00076282">
        <w:rPr>
          <w:rFonts w:asciiTheme="minorHAnsi" w:eastAsiaTheme="minorHAnsi" w:hAnsiTheme="minorHAnsi"/>
          <w:b/>
        </w:rPr>
        <w:t>:</w:t>
      </w:r>
      <w:r w:rsidR="00786F35">
        <w:rPr>
          <w:rFonts w:asciiTheme="minorHAnsi" w:eastAsiaTheme="minorHAnsi" w:hAnsiTheme="minorHAnsi"/>
          <w:b/>
        </w:rPr>
        <w:t xml:space="preserve"> </w:t>
      </w:r>
      <w:r w:rsidR="00786F35">
        <w:rPr>
          <w:rFonts w:asciiTheme="minorHAnsi" w:eastAsiaTheme="minorHAnsi" w:hAnsiTheme="minorHAnsi" w:hint="eastAsia"/>
          <w:b/>
        </w:rPr>
        <w:t>L</w:t>
      </w:r>
      <w:r w:rsidR="00786F35">
        <w:rPr>
          <w:rFonts w:asciiTheme="minorHAnsi" w:eastAsiaTheme="minorHAnsi" w:hAnsiTheme="minorHAnsi"/>
          <w:b/>
        </w:rPr>
        <w:t>ogic Gates and Truth Tables</w:t>
      </w:r>
    </w:p>
    <w:p w14:paraId="6711C740" w14:textId="528D2797" w:rsidR="00C16240" w:rsidRDefault="00C16240" w:rsidP="00C16240">
      <w:pPr>
        <w:jc w:val="righ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이름:</w:t>
      </w:r>
      <w:r>
        <w:rPr>
          <w:rFonts w:asciiTheme="majorHAnsi" w:eastAsiaTheme="majorHAnsi" w:hAnsiTheme="majorHAnsi" w:hint="eastAsia"/>
        </w:rPr>
        <w:tab/>
      </w:r>
      <w:r w:rsidR="00037EB0">
        <w:rPr>
          <w:rFonts w:asciiTheme="majorHAnsi" w:eastAsiaTheme="majorHAnsi" w:hAnsiTheme="majorHAnsi"/>
        </w:rPr>
        <w:tab/>
      </w:r>
      <w:proofErr w:type="spellStart"/>
      <w:r w:rsidR="00037EB0">
        <w:rPr>
          <w:rFonts w:asciiTheme="majorHAnsi" w:eastAsiaTheme="majorHAnsi" w:hAnsiTheme="majorHAnsi" w:hint="eastAsia"/>
        </w:rPr>
        <w:t>곽영혜</w:t>
      </w:r>
      <w:proofErr w:type="spellEnd"/>
    </w:p>
    <w:p w14:paraId="3015DEDB" w14:textId="2DCD19C9" w:rsidR="00C16240" w:rsidRDefault="00C16240" w:rsidP="00C16240">
      <w:pPr>
        <w:jc w:val="righ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학번:</w:t>
      </w:r>
      <w:r>
        <w:rPr>
          <w:rFonts w:asciiTheme="majorHAnsi" w:eastAsiaTheme="majorHAnsi" w:hAnsiTheme="majorHAnsi" w:hint="eastAsia"/>
        </w:rPr>
        <w:tab/>
      </w:r>
      <w:r w:rsidR="00037EB0">
        <w:rPr>
          <w:rFonts w:asciiTheme="majorHAnsi" w:eastAsiaTheme="majorHAnsi" w:hAnsiTheme="majorHAnsi"/>
        </w:rPr>
        <w:t xml:space="preserve">     21700034</w:t>
      </w:r>
    </w:p>
    <w:p w14:paraId="382C7458" w14:textId="7561D9A5" w:rsidR="009F36A3" w:rsidRPr="009F36A3" w:rsidRDefault="009F36A3">
      <w:pPr>
        <w:pStyle w:val="1"/>
        <w:rPr>
          <w:b/>
        </w:rPr>
      </w:pPr>
      <w:r>
        <w:rPr>
          <w:rFonts w:ascii="맑은 고딕" w:eastAsia="맑은 고딕" w:hAnsi="맑은 고딕" w:cs="맑은 고딕" w:hint="eastAsia"/>
        </w:rPr>
        <w:t xml:space="preserve"> </w:t>
      </w:r>
      <w:r w:rsidR="00CE576C">
        <w:rPr>
          <w:rFonts w:ascii="맑은 고딕" w:eastAsia="맑은 고딕" w:hAnsi="맑은 고딕" w:cs="맑은 고딕" w:hint="eastAsia"/>
          <w:b/>
        </w:rPr>
        <w:t>다음 문제에 대한 정답을 제시하시오</w:t>
      </w:r>
    </w:p>
    <w:p w14:paraId="7E7EC9F3" w14:textId="60D50C2F" w:rsidR="009F36A3" w:rsidRDefault="009F36A3" w:rsidP="009F36A3">
      <w:pPr>
        <w:pStyle w:val="2"/>
        <w:rPr>
          <w:rFonts w:eastAsiaTheme="minorEastAsia"/>
          <w:b/>
        </w:rPr>
      </w:pPr>
      <w:r w:rsidRPr="009F36A3">
        <w:rPr>
          <w:rFonts w:eastAsiaTheme="minorEastAsia" w:hint="eastAsia"/>
          <w:b/>
        </w:rPr>
        <w:t xml:space="preserve"> </w:t>
      </w:r>
      <w:r w:rsidR="00CE576C">
        <w:rPr>
          <w:rFonts w:eastAsiaTheme="minorEastAsia"/>
          <w:b/>
        </w:rPr>
        <w:t xml:space="preserve">Logic Gate </w:t>
      </w:r>
      <w:r w:rsidR="00CE576C">
        <w:rPr>
          <w:rFonts w:eastAsiaTheme="minorEastAsia" w:hint="eastAsia"/>
          <w:b/>
        </w:rPr>
        <w:t>에서</w:t>
      </w:r>
      <w:r w:rsidR="00CE576C">
        <w:rPr>
          <w:rFonts w:eastAsiaTheme="minorEastAsia" w:hint="eastAsia"/>
          <w:b/>
        </w:rPr>
        <w:t xml:space="preserve"> </w:t>
      </w:r>
      <w:r w:rsidR="00CE576C">
        <w:rPr>
          <w:rFonts w:eastAsiaTheme="minorEastAsia" w:hint="eastAsia"/>
          <w:b/>
        </w:rPr>
        <w:t>다음</w:t>
      </w:r>
      <w:r w:rsidR="00CE576C">
        <w:rPr>
          <w:rFonts w:eastAsiaTheme="minorEastAsia" w:hint="eastAsia"/>
          <w:b/>
        </w:rPr>
        <w:t xml:space="preserve"> </w:t>
      </w:r>
      <w:r w:rsidR="00CE576C">
        <w:rPr>
          <w:rFonts w:eastAsiaTheme="minorEastAsia" w:hint="eastAsia"/>
          <w:b/>
        </w:rPr>
        <w:t>용어에</w:t>
      </w:r>
      <w:r w:rsidR="00CE576C">
        <w:rPr>
          <w:rFonts w:eastAsiaTheme="minorEastAsia" w:hint="eastAsia"/>
          <w:b/>
        </w:rPr>
        <w:t xml:space="preserve"> </w:t>
      </w:r>
      <w:r w:rsidR="00CE576C">
        <w:rPr>
          <w:rFonts w:eastAsiaTheme="minorEastAsia" w:hint="eastAsia"/>
          <w:b/>
        </w:rPr>
        <w:t>대해</w:t>
      </w:r>
      <w:r w:rsidR="00CE576C">
        <w:rPr>
          <w:rFonts w:eastAsiaTheme="minorEastAsia" w:hint="eastAsia"/>
          <w:b/>
        </w:rPr>
        <w:t xml:space="preserve"> </w:t>
      </w:r>
      <w:r w:rsidR="00CE576C">
        <w:rPr>
          <w:rFonts w:eastAsiaTheme="minorEastAsia" w:hint="eastAsia"/>
          <w:b/>
        </w:rPr>
        <w:t>설명하시오</w:t>
      </w:r>
      <w:r w:rsidR="00CE576C">
        <w:rPr>
          <w:rFonts w:eastAsiaTheme="minorEastAsia" w:hint="eastAsia"/>
          <w:b/>
        </w:rPr>
        <w:t>(2</w:t>
      </w:r>
      <w:r w:rsidR="00CE576C">
        <w:rPr>
          <w:rFonts w:eastAsiaTheme="minorEastAsia"/>
          <w:b/>
        </w:rPr>
        <w:t>pts)</w:t>
      </w:r>
    </w:p>
    <w:tbl>
      <w:tblPr>
        <w:tblStyle w:val="a4"/>
        <w:tblpPr w:leftFromText="142" w:rightFromText="142" w:vertAnchor="text" w:horzAnchor="margin" w:tblpXSpec="center" w:tblpY="37"/>
        <w:tblOverlap w:val="never"/>
        <w:tblW w:w="0" w:type="auto"/>
        <w:tblLook w:val="04A0" w:firstRow="1" w:lastRow="0" w:firstColumn="1" w:lastColumn="0" w:noHBand="0" w:noVBand="1"/>
      </w:tblPr>
      <w:tblGrid>
        <w:gridCol w:w="2114"/>
        <w:gridCol w:w="5538"/>
      </w:tblGrid>
      <w:tr w:rsidR="00B56431" w14:paraId="3A25B6DB" w14:textId="77777777" w:rsidTr="00B56431">
        <w:trPr>
          <w:trHeight w:val="283"/>
        </w:trPr>
        <w:tc>
          <w:tcPr>
            <w:tcW w:w="2114" w:type="dxa"/>
          </w:tcPr>
          <w:p w14:paraId="4D55B65D" w14:textId="77777777" w:rsidR="00B56431" w:rsidRDefault="00B56431" w:rsidP="00B56431">
            <w:pPr>
              <w:pStyle w:val="ac"/>
              <w:tabs>
                <w:tab w:val="left" w:pos="1620"/>
              </w:tabs>
              <w:spacing w:after="120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용어</w:t>
            </w:r>
          </w:p>
        </w:tc>
        <w:tc>
          <w:tcPr>
            <w:tcW w:w="5538" w:type="dxa"/>
          </w:tcPr>
          <w:p w14:paraId="6C41FA21" w14:textId="77777777" w:rsidR="00B56431" w:rsidRDefault="00B56431" w:rsidP="00B56431">
            <w:pPr>
              <w:pStyle w:val="ac"/>
              <w:tabs>
                <w:tab w:val="left" w:pos="1620"/>
              </w:tabs>
              <w:spacing w:after="120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B56431" w14:paraId="1DC9FE5C" w14:textId="77777777" w:rsidTr="00B56431">
        <w:trPr>
          <w:trHeight w:val="283"/>
        </w:trPr>
        <w:tc>
          <w:tcPr>
            <w:tcW w:w="2114" w:type="dxa"/>
          </w:tcPr>
          <w:p w14:paraId="53E4B491" w14:textId="77777777" w:rsidR="00B56431" w:rsidRDefault="00B56431" w:rsidP="00B56431">
            <w:pPr>
              <w:pStyle w:val="ac"/>
              <w:tabs>
                <w:tab w:val="left" w:pos="1620"/>
              </w:tabs>
              <w:spacing w:after="120"/>
              <w:ind w:leftChars="0" w:left="0"/>
              <w:rPr>
                <w:rFonts w:asciiTheme="majorHAnsi" w:eastAsiaTheme="majorHAnsi" w:hAnsi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HAnsi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ajorHAnsi" w:hAnsi="Cambria Math"/>
                      </w:rPr>
                      <m:t>IL</m:t>
                    </m:r>
                  </m:sub>
                </m:sSub>
              </m:oMath>
            </m:oMathPara>
          </w:p>
        </w:tc>
        <w:tc>
          <w:tcPr>
            <w:tcW w:w="5538" w:type="dxa"/>
          </w:tcPr>
          <w:p w14:paraId="07F003AF" w14:textId="77777777" w:rsidR="00B56431" w:rsidRDefault="00B56431" w:rsidP="00B56431">
            <w:pPr>
              <w:pStyle w:val="ac"/>
              <w:tabs>
                <w:tab w:val="left" w:pos="1620"/>
              </w:tabs>
              <w:spacing w:after="120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 xml:space="preserve">Logic low로 </w:t>
            </w:r>
            <w:r>
              <w:rPr>
                <w:rFonts w:asciiTheme="majorHAnsi" w:eastAsiaTheme="majorHAnsi" w:hAnsiTheme="majorHAnsi" w:hint="eastAsia"/>
              </w:rPr>
              <w:t>인식되는 전압의 범위</w:t>
            </w:r>
          </w:p>
        </w:tc>
      </w:tr>
      <w:tr w:rsidR="00B56431" w14:paraId="3658A872" w14:textId="77777777" w:rsidTr="00B56431">
        <w:trPr>
          <w:trHeight w:val="283"/>
        </w:trPr>
        <w:tc>
          <w:tcPr>
            <w:tcW w:w="2114" w:type="dxa"/>
          </w:tcPr>
          <w:p w14:paraId="692FC239" w14:textId="77777777" w:rsidR="00B56431" w:rsidRDefault="00B56431" w:rsidP="00B56431">
            <w:pPr>
              <w:pStyle w:val="ac"/>
              <w:tabs>
                <w:tab w:val="left" w:pos="1620"/>
              </w:tabs>
              <w:spacing w:after="120"/>
              <w:ind w:leftChars="0" w:left="0"/>
              <w:rPr>
                <w:rFonts w:asciiTheme="majorHAnsi" w:eastAsiaTheme="majorHAnsi" w:hAnsi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HAnsi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ajorHAnsi" w:hAnsi="Cambria Math"/>
                      </w:rPr>
                      <m:t>IH</m:t>
                    </m:r>
                  </m:sub>
                </m:sSub>
              </m:oMath>
            </m:oMathPara>
          </w:p>
        </w:tc>
        <w:tc>
          <w:tcPr>
            <w:tcW w:w="5538" w:type="dxa"/>
          </w:tcPr>
          <w:p w14:paraId="683AE463" w14:textId="77777777" w:rsidR="00B56431" w:rsidRDefault="00B56431" w:rsidP="00B56431">
            <w:pPr>
              <w:pStyle w:val="ac"/>
              <w:tabs>
                <w:tab w:val="left" w:pos="1620"/>
              </w:tabs>
              <w:spacing w:after="120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Logic </w:t>
            </w:r>
            <w:r>
              <w:rPr>
                <w:rFonts w:asciiTheme="majorHAnsi" w:eastAsiaTheme="majorHAnsi" w:hAnsiTheme="majorHAnsi" w:hint="eastAsia"/>
              </w:rPr>
              <w:t>h</w:t>
            </w:r>
            <w:r>
              <w:rPr>
                <w:rFonts w:asciiTheme="majorHAnsi" w:eastAsiaTheme="majorHAnsi" w:hAnsiTheme="majorHAnsi"/>
              </w:rPr>
              <w:t xml:space="preserve">igh로 </w:t>
            </w:r>
            <w:r>
              <w:rPr>
                <w:rFonts w:asciiTheme="majorHAnsi" w:eastAsiaTheme="majorHAnsi" w:hAnsiTheme="majorHAnsi" w:hint="eastAsia"/>
              </w:rPr>
              <w:t>인식되는 전압의 범위</w:t>
            </w:r>
          </w:p>
        </w:tc>
      </w:tr>
      <w:tr w:rsidR="00B56431" w14:paraId="246FF1C8" w14:textId="77777777" w:rsidTr="00B56431">
        <w:trPr>
          <w:trHeight w:val="283"/>
        </w:trPr>
        <w:tc>
          <w:tcPr>
            <w:tcW w:w="2114" w:type="dxa"/>
          </w:tcPr>
          <w:p w14:paraId="0242E846" w14:textId="77777777" w:rsidR="00B56431" w:rsidRDefault="00B56431" w:rsidP="00B56431">
            <w:pPr>
              <w:pStyle w:val="ac"/>
              <w:tabs>
                <w:tab w:val="left" w:pos="1620"/>
              </w:tabs>
              <w:spacing w:after="120"/>
              <w:ind w:leftChars="0" w:left="0"/>
              <w:rPr>
                <w:rFonts w:asciiTheme="majorHAnsi" w:eastAsiaTheme="majorHAnsi" w:hAnsi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HAnsi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ajorHAnsi" w:hAnsi="Cambria Math"/>
                      </w:rPr>
                      <m:t>OL</m:t>
                    </m:r>
                  </m:sub>
                </m:sSub>
              </m:oMath>
            </m:oMathPara>
          </w:p>
        </w:tc>
        <w:tc>
          <w:tcPr>
            <w:tcW w:w="5538" w:type="dxa"/>
          </w:tcPr>
          <w:p w14:paraId="5BD56426" w14:textId="77777777" w:rsidR="00B56431" w:rsidRDefault="00B56431" w:rsidP="00B56431">
            <w:pPr>
              <w:pStyle w:val="ac"/>
              <w:tabs>
                <w:tab w:val="left" w:pos="1620"/>
              </w:tabs>
              <w:spacing w:after="120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Logic low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를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출력할 때 전압</w:t>
            </w:r>
          </w:p>
        </w:tc>
      </w:tr>
      <w:tr w:rsidR="00B56431" w14:paraId="60A94F79" w14:textId="77777777" w:rsidTr="00B56431">
        <w:trPr>
          <w:trHeight w:val="283"/>
        </w:trPr>
        <w:tc>
          <w:tcPr>
            <w:tcW w:w="2114" w:type="dxa"/>
          </w:tcPr>
          <w:p w14:paraId="759B4651" w14:textId="77777777" w:rsidR="00B56431" w:rsidRDefault="00B56431" w:rsidP="00B56431">
            <w:pPr>
              <w:pStyle w:val="ac"/>
              <w:tabs>
                <w:tab w:val="left" w:pos="1620"/>
              </w:tabs>
              <w:spacing w:after="120"/>
              <w:ind w:leftChars="0" w:left="0"/>
              <w:rPr>
                <w:rFonts w:asciiTheme="majorHAnsi" w:eastAsiaTheme="majorHAnsi" w:hAnsi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HAnsi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ajorHAnsi" w:hAnsi="Cambria Math"/>
                      </w:rPr>
                      <m:t>OH</m:t>
                    </m:r>
                  </m:sub>
                </m:sSub>
              </m:oMath>
            </m:oMathPara>
          </w:p>
        </w:tc>
        <w:tc>
          <w:tcPr>
            <w:tcW w:w="5538" w:type="dxa"/>
          </w:tcPr>
          <w:p w14:paraId="60E58843" w14:textId="77777777" w:rsidR="00B56431" w:rsidRDefault="00B56431" w:rsidP="00B56431">
            <w:pPr>
              <w:pStyle w:val="ac"/>
              <w:tabs>
                <w:tab w:val="left" w:pos="1620"/>
              </w:tabs>
              <w:spacing w:after="120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Logic </w:t>
            </w:r>
            <w:r>
              <w:rPr>
                <w:rFonts w:asciiTheme="majorHAnsi" w:eastAsiaTheme="majorHAnsi" w:hAnsiTheme="majorHAnsi" w:hint="eastAsia"/>
              </w:rPr>
              <w:t>h</w:t>
            </w:r>
            <w:r>
              <w:rPr>
                <w:rFonts w:asciiTheme="majorHAnsi" w:eastAsiaTheme="majorHAnsi" w:hAnsiTheme="majorHAnsi"/>
              </w:rPr>
              <w:t>igh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를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출력할 때 전압</w:t>
            </w:r>
          </w:p>
        </w:tc>
      </w:tr>
      <w:tr w:rsidR="00B56431" w14:paraId="0007716D" w14:textId="77777777" w:rsidTr="00B56431">
        <w:trPr>
          <w:trHeight w:val="151"/>
        </w:trPr>
        <w:tc>
          <w:tcPr>
            <w:tcW w:w="2114" w:type="dxa"/>
          </w:tcPr>
          <w:p w14:paraId="5A5ACCB1" w14:textId="77777777" w:rsidR="00B56431" w:rsidRDefault="00B56431" w:rsidP="00B56431">
            <w:pPr>
              <w:pStyle w:val="ac"/>
              <w:tabs>
                <w:tab w:val="left" w:pos="1620"/>
              </w:tabs>
              <w:spacing w:after="120"/>
              <w:ind w:leftChars="0" w:left="0"/>
              <w:rPr>
                <w:rFonts w:asciiTheme="majorHAnsi" w:eastAsiaTheme="majorHAnsi" w:hAnsiTheme="maj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ajorHAnsi" w:hAnsi="Cambria Math"/>
                  </w:rPr>
                  <m:t>Noise Margin High</m:t>
                </m:r>
              </m:oMath>
            </m:oMathPara>
          </w:p>
        </w:tc>
        <w:tc>
          <w:tcPr>
            <w:tcW w:w="5538" w:type="dxa"/>
          </w:tcPr>
          <w:p w14:paraId="416AD244" w14:textId="52C9F3EF" w:rsidR="00B56431" w:rsidRDefault="000E39F4" w:rsidP="00B56431">
            <w:pPr>
              <w:pStyle w:val="ac"/>
              <w:tabs>
                <w:tab w:val="left" w:pos="1620"/>
              </w:tabs>
              <w:spacing w:after="120"/>
              <w:ind w:leftChars="0" w:left="0"/>
              <w:rPr>
                <w:rFonts w:asciiTheme="majorHAnsi" w:eastAsiaTheme="majorHAnsi" w:hAnsiTheme="majorHAnsi"/>
                <w:lang w:eastAsia="ko-Kore-KR"/>
              </w:rPr>
            </w:pPr>
            <w:r w:rsidRPr="000E39F4">
              <w:rPr>
                <w:rFonts w:asciiTheme="majorHAnsi" w:eastAsiaTheme="majorHAnsi" w:hAnsiTheme="majorHAnsi"/>
              </w:rPr>
              <w:t>Logic High</w:t>
            </w:r>
            <w:r w:rsidRPr="000E39F4">
              <w:rPr>
                <w:rFonts w:asciiTheme="majorHAnsi" w:eastAsiaTheme="majorHAnsi" w:hAnsiTheme="majorHAnsi" w:hint="eastAsia"/>
              </w:rPr>
              <w:t>를</w:t>
            </w:r>
            <w:r w:rsidRPr="000E39F4">
              <w:rPr>
                <w:rFonts w:asciiTheme="majorHAnsi" w:eastAsiaTheme="majorHAnsi" w:hAnsiTheme="majorHAnsi"/>
              </w:rPr>
              <w:t xml:space="preserve"> </w:t>
            </w:r>
            <w:r w:rsidRPr="000E39F4">
              <w:rPr>
                <w:rFonts w:asciiTheme="majorHAnsi" w:eastAsiaTheme="majorHAnsi" w:hAnsiTheme="majorHAnsi" w:hint="eastAsia"/>
              </w:rPr>
              <w:t>전달하는</w:t>
            </w:r>
            <w:r w:rsidRPr="000E39F4">
              <w:rPr>
                <w:rFonts w:asciiTheme="majorHAnsi" w:eastAsiaTheme="majorHAnsi" w:hAnsiTheme="majorHAnsi"/>
              </w:rPr>
              <w:t xml:space="preserve"> </w:t>
            </w:r>
            <w:r w:rsidRPr="000E39F4">
              <w:rPr>
                <w:rFonts w:asciiTheme="majorHAnsi" w:eastAsiaTheme="majorHAnsi" w:hAnsiTheme="majorHAnsi" w:hint="eastAsia"/>
              </w:rPr>
              <w:t>경로에서</w:t>
            </w:r>
            <w:r w:rsidRPr="000E39F4">
              <w:rPr>
                <w:rFonts w:asciiTheme="majorHAnsi" w:eastAsiaTheme="majorHAnsi" w:hAnsiTheme="majorHAnsi"/>
              </w:rPr>
              <w:t xml:space="preserve"> </w:t>
            </w:r>
            <w:r w:rsidRPr="000E39F4">
              <w:rPr>
                <w:rFonts w:asciiTheme="majorHAnsi" w:eastAsiaTheme="majorHAnsi" w:hAnsiTheme="majorHAnsi" w:hint="eastAsia"/>
              </w:rPr>
              <w:t>허용가능한</w:t>
            </w:r>
            <w:r w:rsidRPr="000E39F4">
              <w:rPr>
                <w:rFonts w:asciiTheme="majorHAnsi" w:eastAsiaTheme="majorHAnsi" w:hAnsiTheme="majorHAnsi"/>
              </w:rPr>
              <w:t xml:space="preserve"> </w:t>
            </w:r>
            <w:r w:rsidRPr="000E39F4">
              <w:rPr>
                <w:rFonts w:asciiTheme="majorHAnsi" w:eastAsiaTheme="majorHAnsi" w:hAnsiTheme="majorHAnsi" w:hint="eastAsia"/>
              </w:rPr>
              <w:t>전압</w:t>
            </w:r>
            <w:r w:rsidRPr="000E39F4">
              <w:rPr>
                <w:rFonts w:asciiTheme="majorHAnsi" w:eastAsiaTheme="majorHAnsi" w:hAnsiTheme="majorHAnsi"/>
              </w:rPr>
              <w:t xml:space="preserve"> </w:t>
            </w:r>
            <w:r w:rsidRPr="000E39F4">
              <w:rPr>
                <w:rFonts w:asciiTheme="majorHAnsi" w:eastAsiaTheme="majorHAnsi" w:hAnsiTheme="majorHAnsi" w:hint="eastAsia"/>
              </w:rPr>
              <w:t>변동의</w:t>
            </w:r>
            <w:r w:rsidRPr="000E39F4">
              <w:rPr>
                <w:rFonts w:asciiTheme="majorHAnsi" w:eastAsiaTheme="majorHAnsi" w:hAnsiTheme="majorHAnsi"/>
              </w:rPr>
              <w:t xml:space="preserve"> </w:t>
            </w:r>
            <w:r w:rsidRPr="000E39F4">
              <w:rPr>
                <w:rFonts w:asciiTheme="majorHAnsi" w:eastAsiaTheme="majorHAnsi" w:hAnsiTheme="majorHAnsi" w:hint="eastAsia"/>
              </w:rPr>
              <w:t>최대값</w:t>
            </w:r>
          </w:p>
          <w:p w14:paraId="686B862E" w14:textId="3A94D0FD" w:rsidR="000E39F4" w:rsidRPr="000E39F4" w:rsidRDefault="000E39F4" w:rsidP="00B56431">
            <w:pPr>
              <w:pStyle w:val="ac"/>
              <w:tabs>
                <w:tab w:val="left" w:pos="1620"/>
              </w:tabs>
              <w:spacing w:after="120"/>
              <w:ind w:leftChars="0" w:left="0"/>
              <w:rPr>
                <w:rFonts w:asciiTheme="majorHAnsi" w:eastAsiaTheme="majorHAnsi" w:hAnsiTheme="majorHAnsi"/>
                <w:lang w:eastAsia="ko-Kore-K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HAnsi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ajorHAnsi" w:hAnsi="Cambria Math"/>
                      </w:rPr>
                      <m:t>OH</m:t>
                    </m:r>
                  </m:sub>
                </m:sSub>
                <m:r>
                  <w:rPr>
                    <w:rFonts w:ascii="Cambria Math" w:eastAsiaTheme="majorHAnsi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HAnsi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ajorHAnsi" w:hAnsi="Cambria Math"/>
                      </w:rPr>
                      <m:t>IH</m:t>
                    </m:r>
                  </m:sub>
                </m:sSub>
              </m:oMath>
            </m:oMathPara>
          </w:p>
        </w:tc>
      </w:tr>
      <w:tr w:rsidR="00B56431" w14:paraId="0DB7ED2D" w14:textId="77777777" w:rsidTr="00B56431">
        <w:trPr>
          <w:trHeight w:val="283"/>
        </w:trPr>
        <w:tc>
          <w:tcPr>
            <w:tcW w:w="2114" w:type="dxa"/>
          </w:tcPr>
          <w:p w14:paraId="3897067D" w14:textId="77777777" w:rsidR="00B56431" w:rsidRDefault="00B56431" w:rsidP="00B56431">
            <w:pPr>
              <w:pStyle w:val="ac"/>
              <w:tabs>
                <w:tab w:val="left" w:pos="1620"/>
              </w:tabs>
              <w:spacing w:after="120"/>
              <w:ind w:leftChars="0" w:left="0"/>
              <w:rPr>
                <w:rFonts w:asciiTheme="majorHAnsi" w:eastAsiaTheme="majorHAnsi" w:hAnsiTheme="maj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ajorHAnsi" w:hAnsi="Cambria Math"/>
                  </w:rPr>
                  <m:t>Noise Margin Low</m:t>
                </m:r>
              </m:oMath>
            </m:oMathPara>
          </w:p>
        </w:tc>
        <w:tc>
          <w:tcPr>
            <w:tcW w:w="5538" w:type="dxa"/>
          </w:tcPr>
          <w:p w14:paraId="1207DD85" w14:textId="77777777" w:rsidR="00B56431" w:rsidRDefault="000E39F4" w:rsidP="00B56431">
            <w:pPr>
              <w:pStyle w:val="ac"/>
              <w:tabs>
                <w:tab w:val="left" w:pos="1620"/>
              </w:tabs>
              <w:spacing w:after="120"/>
              <w:ind w:leftChars="0" w:left="0"/>
              <w:rPr>
                <w:rFonts w:asciiTheme="majorHAnsi" w:eastAsiaTheme="majorHAnsi" w:hAnsiTheme="majorHAnsi"/>
                <w:lang w:eastAsia="ko-Kore-KR"/>
              </w:rPr>
            </w:pPr>
            <w:r>
              <w:rPr>
                <w:rFonts w:asciiTheme="majorHAnsi" w:eastAsiaTheme="majorHAnsi" w:hAnsiTheme="majorHAnsi"/>
              </w:rPr>
              <w:t>Logic Low</w:t>
            </w:r>
            <w:r>
              <w:rPr>
                <w:rFonts w:asciiTheme="majorHAnsi" w:eastAsiaTheme="majorHAnsi" w:hAnsiTheme="majorHAnsi" w:hint="eastAsia"/>
              </w:rPr>
              <w:t>를 전달하는 경로에서 허용가능한 전압 변동의 최대값</w:t>
            </w:r>
          </w:p>
          <w:p w14:paraId="14E0C37A" w14:textId="651D5DB0" w:rsidR="000E39F4" w:rsidRPr="000E39F4" w:rsidRDefault="000E39F4" w:rsidP="00B56431">
            <w:pPr>
              <w:pStyle w:val="ac"/>
              <w:tabs>
                <w:tab w:val="left" w:pos="1620"/>
              </w:tabs>
              <w:spacing w:after="120"/>
              <w:ind w:leftChars="0" w:left="0"/>
              <w:rPr>
                <w:rFonts w:asciiTheme="majorHAnsi" w:eastAsiaTheme="majorHAnsi" w:hAnsiTheme="majorHAnsi"/>
                <w:lang w:eastAsia="ko-Kore-K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HAnsi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ajorHAnsi" w:hAnsi="Cambria Math"/>
                      </w:rPr>
                      <m:t>IL</m:t>
                    </m:r>
                  </m:sub>
                </m:sSub>
                <m:r>
                  <w:rPr>
                    <w:rFonts w:ascii="Cambria Math" w:eastAsiaTheme="majorHAnsi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HAnsi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ajorHAnsi" w:hAnsi="Cambria Math"/>
                      </w:rPr>
                      <m:t>OL</m:t>
                    </m:r>
                  </m:sub>
                </m:sSub>
              </m:oMath>
            </m:oMathPara>
          </w:p>
        </w:tc>
      </w:tr>
    </w:tbl>
    <w:p w14:paraId="68415E95" w14:textId="0E8600F6" w:rsidR="00B56431" w:rsidRDefault="00B56431" w:rsidP="00B56431">
      <w:pPr>
        <w:ind w:left="597"/>
        <w:rPr>
          <w:rFonts w:eastAsiaTheme="minorEastAsia" w:hint="eastAsia"/>
          <w:lang w:eastAsia="ko-KR"/>
        </w:rPr>
      </w:pPr>
    </w:p>
    <w:p w14:paraId="34CF448F" w14:textId="2E9BEAEF" w:rsidR="00B56431" w:rsidRPr="00B56431" w:rsidRDefault="00B56431" w:rsidP="00B56431">
      <w:pPr>
        <w:rPr>
          <w:rFonts w:eastAsiaTheme="minorEastAsia" w:hint="eastAsia"/>
          <w:lang w:eastAsia="ko-KR"/>
        </w:rPr>
      </w:pPr>
      <w:r>
        <w:rPr>
          <w:rFonts w:eastAsiaTheme="minorEastAsia"/>
          <w:lang w:eastAsia="ko-KR"/>
        </w:rPr>
        <w:br w:type="page"/>
      </w:r>
    </w:p>
    <w:p w14:paraId="1C8537F8" w14:textId="50C32ED6" w:rsidR="00CE576C" w:rsidRPr="00CE576C" w:rsidRDefault="009F36A3" w:rsidP="00CE576C">
      <w:pPr>
        <w:pStyle w:val="2"/>
        <w:rPr>
          <w:rFonts w:eastAsiaTheme="minorEastAsia"/>
          <w:b/>
        </w:rPr>
      </w:pPr>
      <w:r w:rsidRPr="009F36A3">
        <w:rPr>
          <w:rFonts w:eastAsiaTheme="minorEastAsia" w:hint="eastAsia"/>
          <w:b/>
        </w:rPr>
        <w:lastRenderedPageBreak/>
        <w:t xml:space="preserve"> </w:t>
      </w:r>
      <w:r w:rsidR="00CE576C">
        <w:rPr>
          <w:rFonts w:eastAsiaTheme="minorEastAsia" w:hint="eastAsia"/>
          <w:b/>
        </w:rPr>
        <w:t>데이터</w:t>
      </w:r>
      <w:r w:rsidR="00CE576C">
        <w:rPr>
          <w:rFonts w:eastAsiaTheme="minorEastAsia" w:hint="eastAsia"/>
          <w:b/>
        </w:rPr>
        <w:t xml:space="preserve"> </w:t>
      </w:r>
      <w:r w:rsidR="00CE576C">
        <w:rPr>
          <w:rFonts w:eastAsiaTheme="minorEastAsia" w:hint="eastAsia"/>
          <w:b/>
        </w:rPr>
        <w:t>시트를</w:t>
      </w:r>
      <w:r w:rsidR="00CE576C">
        <w:rPr>
          <w:rFonts w:eastAsiaTheme="minorEastAsia" w:hint="eastAsia"/>
          <w:b/>
        </w:rPr>
        <w:t xml:space="preserve"> </w:t>
      </w:r>
      <w:r w:rsidR="00CE576C">
        <w:rPr>
          <w:rFonts w:eastAsiaTheme="minorEastAsia" w:hint="eastAsia"/>
          <w:b/>
        </w:rPr>
        <w:t>참고하여</w:t>
      </w:r>
      <w:r w:rsidR="00CE576C">
        <w:rPr>
          <w:rFonts w:eastAsiaTheme="minorEastAsia" w:hint="eastAsia"/>
          <w:b/>
        </w:rPr>
        <w:t xml:space="preserve"> </w:t>
      </w:r>
      <w:r w:rsidR="00CE576C">
        <w:rPr>
          <w:rFonts w:eastAsiaTheme="minorEastAsia" w:hint="eastAsia"/>
          <w:b/>
        </w:rPr>
        <w:t>다음</w:t>
      </w:r>
      <w:r w:rsidR="00CE576C">
        <w:rPr>
          <w:rFonts w:eastAsiaTheme="minorEastAsia" w:hint="eastAsia"/>
          <w:b/>
        </w:rPr>
        <w:t xml:space="preserve"> </w:t>
      </w:r>
      <w:r w:rsidR="00CE576C">
        <w:rPr>
          <w:rFonts w:eastAsiaTheme="minorEastAsia" w:hint="eastAsia"/>
          <w:b/>
        </w:rPr>
        <w:t>값을</w:t>
      </w:r>
      <w:r w:rsidR="00CE576C">
        <w:rPr>
          <w:rFonts w:eastAsiaTheme="minorEastAsia" w:hint="eastAsia"/>
          <w:b/>
        </w:rPr>
        <w:t xml:space="preserve"> </w:t>
      </w:r>
      <w:r w:rsidR="00CE576C">
        <w:rPr>
          <w:rFonts w:eastAsiaTheme="minorEastAsia" w:hint="eastAsia"/>
          <w:b/>
        </w:rPr>
        <w:t>적으시오</w:t>
      </w:r>
      <w:r w:rsidR="00CE576C">
        <w:rPr>
          <w:rFonts w:eastAsiaTheme="minorEastAsia" w:hint="eastAsia"/>
          <w:b/>
        </w:rPr>
        <w:t>.</w:t>
      </w:r>
      <w:r w:rsidR="00CE576C">
        <w:rPr>
          <w:rFonts w:eastAsiaTheme="minorEastAsia"/>
          <w:b/>
        </w:rPr>
        <w:t xml:space="preserve"> (4pts)</w:t>
      </w:r>
    </w:p>
    <w:p w14:paraId="3DC0E5C2" w14:textId="08FFC165" w:rsidR="00CE576C" w:rsidRDefault="00CE576C" w:rsidP="00CE576C">
      <w:pPr>
        <w:pStyle w:val="ac"/>
        <w:numPr>
          <w:ilvl w:val="0"/>
          <w:numId w:val="45"/>
        </w:numPr>
        <w:autoSpaceDE/>
        <w:autoSpaceDN/>
        <w:adjustRightInd w:val="0"/>
        <w:ind w:leftChars="0" w:left="1160"/>
        <w:textAlignment w:val="baseline"/>
        <w:rPr>
          <w:rFonts w:asciiTheme="majorEastAsia" w:eastAsiaTheme="majorEastAsia" w:hAnsiTheme="majorEastAsia"/>
        </w:rPr>
      </w:pPr>
      <w:r w:rsidRPr="00E84A3C">
        <w:rPr>
          <w:rFonts w:asciiTheme="majorEastAsia" w:eastAsiaTheme="majorEastAsia" w:hAnsiTheme="majorEastAsia" w:hint="eastAsia"/>
        </w:rPr>
        <w:t>7</w:t>
      </w:r>
      <w:r>
        <w:rPr>
          <w:rFonts w:asciiTheme="majorEastAsia" w:eastAsiaTheme="majorEastAsia" w:hAnsiTheme="majorEastAsia"/>
        </w:rPr>
        <w:t xml:space="preserve">4HC00 with </w:t>
      </w:r>
      <w:r>
        <w:rPr>
          <w:rFonts w:asciiTheme="majorEastAsia" w:eastAsiaTheme="majorEastAsia" w:hAnsiTheme="majorEastAsia" w:hint="eastAsia"/>
        </w:rPr>
        <w:t>VC</w:t>
      </w:r>
      <w:r>
        <w:rPr>
          <w:rFonts w:asciiTheme="majorEastAsia" w:eastAsiaTheme="majorEastAsia" w:hAnsiTheme="majorEastAsia"/>
        </w:rPr>
        <w:t>C=4.5V</w:t>
      </w:r>
    </w:p>
    <w:tbl>
      <w:tblPr>
        <w:tblStyle w:val="a4"/>
        <w:tblpPr w:leftFromText="142" w:rightFromText="142" w:vertAnchor="text" w:horzAnchor="margin" w:tblpXSpec="right" w:tblpY="28"/>
        <w:tblW w:w="0" w:type="auto"/>
        <w:tblLook w:val="04A0" w:firstRow="1" w:lastRow="0" w:firstColumn="1" w:lastColumn="0" w:noHBand="0" w:noVBand="1"/>
      </w:tblPr>
      <w:tblGrid>
        <w:gridCol w:w="1903"/>
        <w:gridCol w:w="1911"/>
        <w:gridCol w:w="1915"/>
        <w:gridCol w:w="1923"/>
      </w:tblGrid>
      <w:tr w:rsidR="005A31F0" w14:paraId="7DFFBB0E" w14:textId="77777777" w:rsidTr="005A31F0">
        <w:tc>
          <w:tcPr>
            <w:tcW w:w="1903" w:type="dxa"/>
          </w:tcPr>
          <w:p w14:paraId="710B0336" w14:textId="77777777" w:rsidR="005A31F0" w:rsidRPr="00287F30" w:rsidRDefault="005A31F0" w:rsidP="005A31F0">
            <w:pPr>
              <w:pStyle w:val="ac"/>
              <w:tabs>
                <w:tab w:val="left" w:pos="1620"/>
              </w:tabs>
              <w:spacing w:after="120"/>
              <w:ind w:leftChars="0" w:left="0"/>
              <w:rPr>
                <w:rFonts w:asciiTheme="majorHAnsi" w:eastAsiaTheme="majorHAnsi" w:hAnsi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HAnsi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ajorHAnsi" w:hAnsi="Cambria Math"/>
                      </w:rPr>
                      <m:t>IL</m:t>
                    </m:r>
                  </m:sub>
                </m:sSub>
              </m:oMath>
            </m:oMathPara>
          </w:p>
        </w:tc>
        <w:tc>
          <w:tcPr>
            <w:tcW w:w="1911" w:type="dxa"/>
          </w:tcPr>
          <w:p w14:paraId="4E87157E" w14:textId="77777777" w:rsidR="005A31F0" w:rsidRDefault="005A31F0" w:rsidP="005A31F0">
            <w:pPr>
              <w:pStyle w:val="ac"/>
              <w:tabs>
                <w:tab w:val="left" w:pos="1620"/>
              </w:tabs>
              <w:spacing w:after="120"/>
              <w:ind w:leftChars="0" w:left="0"/>
              <w:rPr>
                <w:rFonts w:asciiTheme="majorHAnsi" w:eastAsiaTheme="majorHAnsi" w:hAnsi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HAnsi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ajorHAnsi" w:hAnsi="Cambria Math"/>
                      </w:rPr>
                      <m:t>IH</m:t>
                    </m:r>
                  </m:sub>
                </m:sSub>
              </m:oMath>
            </m:oMathPara>
          </w:p>
        </w:tc>
        <w:tc>
          <w:tcPr>
            <w:tcW w:w="1915" w:type="dxa"/>
          </w:tcPr>
          <w:p w14:paraId="2F506BC0" w14:textId="77777777" w:rsidR="005A31F0" w:rsidRDefault="005A31F0" w:rsidP="005A31F0">
            <w:pPr>
              <w:pStyle w:val="ac"/>
              <w:tabs>
                <w:tab w:val="left" w:pos="1620"/>
              </w:tabs>
              <w:spacing w:after="120"/>
              <w:ind w:leftChars="0" w:left="0"/>
              <w:rPr>
                <w:rFonts w:asciiTheme="majorHAnsi" w:eastAsiaTheme="majorHAnsi" w:hAnsi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HAnsi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ajorHAnsi" w:hAnsi="Cambria Math"/>
                      </w:rPr>
                      <m:t>OL</m:t>
                    </m:r>
                  </m:sub>
                </m:sSub>
              </m:oMath>
            </m:oMathPara>
          </w:p>
        </w:tc>
        <w:tc>
          <w:tcPr>
            <w:tcW w:w="1923" w:type="dxa"/>
          </w:tcPr>
          <w:p w14:paraId="3B426A95" w14:textId="77777777" w:rsidR="005A31F0" w:rsidRDefault="005A31F0" w:rsidP="005A31F0">
            <w:pPr>
              <w:pStyle w:val="ac"/>
              <w:tabs>
                <w:tab w:val="left" w:pos="1620"/>
              </w:tabs>
              <w:spacing w:after="120"/>
              <w:ind w:leftChars="0" w:left="0"/>
              <w:rPr>
                <w:rFonts w:asciiTheme="majorHAnsi" w:eastAsiaTheme="majorHAnsi" w:hAnsi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HAnsi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ajorHAnsi" w:hAnsi="Cambria Math"/>
                      </w:rPr>
                      <m:t>OH</m:t>
                    </m:r>
                  </m:sub>
                </m:sSub>
              </m:oMath>
            </m:oMathPara>
          </w:p>
        </w:tc>
      </w:tr>
      <w:tr w:rsidR="005A31F0" w14:paraId="3C990BE6" w14:textId="77777777" w:rsidTr="005A31F0">
        <w:tc>
          <w:tcPr>
            <w:tcW w:w="1903" w:type="dxa"/>
          </w:tcPr>
          <w:p w14:paraId="56B7FBA0" w14:textId="77777777" w:rsidR="005A31F0" w:rsidRDefault="005A31F0" w:rsidP="005A31F0">
            <w:pPr>
              <w:pStyle w:val="ac"/>
              <w:tabs>
                <w:tab w:val="left" w:pos="1620"/>
              </w:tabs>
              <w:spacing w:after="120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.35</w:t>
            </w:r>
          </w:p>
        </w:tc>
        <w:tc>
          <w:tcPr>
            <w:tcW w:w="1911" w:type="dxa"/>
          </w:tcPr>
          <w:p w14:paraId="6B3D068F" w14:textId="77777777" w:rsidR="005A31F0" w:rsidRDefault="005A31F0" w:rsidP="005A31F0">
            <w:pPr>
              <w:pStyle w:val="ac"/>
              <w:tabs>
                <w:tab w:val="left" w:pos="1620"/>
              </w:tabs>
              <w:spacing w:after="120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>.15</w:t>
            </w:r>
          </w:p>
        </w:tc>
        <w:tc>
          <w:tcPr>
            <w:tcW w:w="1915" w:type="dxa"/>
          </w:tcPr>
          <w:p w14:paraId="1F318932" w14:textId="6B0C111E" w:rsidR="005A31F0" w:rsidRDefault="005A31F0" w:rsidP="005A31F0">
            <w:pPr>
              <w:pStyle w:val="ac"/>
              <w:tabs>
                <w:tab w:val="left" w:pos="1620"/>
              </w:tabs>
              <w:spacing w:after="120"/>
              <w:ind w:leftChars="0" w:left="0"/>
              <w:rPr>
                <w:rFonts w:asciiTheme="majorHAnsi" w:eastAsiaTheme="majorHAnsi" w:hAnsiTheme="majorHAnsi" w:hint="eastAsia"/>
                <w:lang w:eastAsia="ko-KR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.10</w:t>
            </w:r>
            <w:r w:rsidR="00454A8E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923" w:type="dxa"/>
          </w:tcPr>
          <w:p w14:paraId="4A6916B5" w14:textId="77777777" w:rsidR="005A31F0" w:rsidRDefault="005A31F0" w:rsidP="005A31F0">
            <w:pPr>
              <w:pStyle w:val="ac"/>
              <w:tabs>
                <w:tab w:val="left" w:pos="1620"/>
              </w:tabs>
              <w:spacing w:after="120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>.40</w:t>
            </w:r>
          </w:p>
        </w:tc>
      </w:tr>
    </w:tbl>
    <w:p w14:paraId="56AAEB4C" w14:textId="77777777" w:rsidR="005A31F0" w:rsidRPr="00E84A3C" w:rsidRDefault="005A31F0" w:rsidP="005A31F0">
      <w:pPr>
        <w:pStyle w:val="ac"/>
        <w:autoSpaceDE/>
        <w:autoSpaceDN/>
        <w:adjustRightInd w:val="0"/>
        <w:ind w:leftChars="0" w:left="1160"/>
        <w:textAlignment w:val="baseline"/>
        <w:rPr>
          <w:rFonts w:asciiTheme="majorEastAsia" w:eastAsiaTheme="majorEastAsia" w:hAnsiTheme="majorEastAsia" w:hint="eastAsia"/>
        </w:rPr>
      </w:pPr>
    </w:p>
    <w:p w14:paraId="0EE2D975" w14:textId="04A7BD8A" w:rsidR="00CE576C" w:rsidRDefault="00CE576C" w:rsidP="00CE576C">
      <w:pPr>
        <w:pStyle w:val="ac"/>
        <w:autoSpaceDE/>
        <w:autoSpaceDN/>
        <w:adjustRightInd w:val="0"/>
        <w:ind w:leftChars="0" w:left="851"/>
        <w:textAlignment w:val="baseline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(b) </w:t>
      </w:r>
      <w:r w:rsidRPr="00E84A3C">
        <w:rPr>
          <w:rFonts w:asciiTheme="majorEastAsia" w:eastAsiaTheme="majorEastAsia" w:hAnsiTheme="majorEastAsia" w:hint="eastAsia"/>
        </w:rPr>
        <w:t>7</w:t>
      </w:r>
      <w:r>
        <w:rPr>
          <w:rFonts w:asciiTheme="majorEastAsia" w:eastAsiaTheme="majorEastAsia" w:hAnsiTheme="majorEastAsia"/>
        </w:rPr>
        <w:t>4</w:t>
      </w:r>
      <w:r>
        <w:rPr>
          <w:rFonts w:asciiTheme="majorEastAsia" w:eastAsiaTheme="majorEastAsia" w:hAnsiTheme="majorEastAsia" w:hint="eastAsia"/>
        </w:rPr>
        <w:t>LS0</w:t>
      </w:r>
      <w:r>
        <w:rPr>
          <w:rFonts w:asciiTheme="majorEastAsia" w:eastAsiaTheme="majorEastAsia" w:hAnsiTheme="majorEastAsia"/>
        </w:rPr>
        <w:t xml:space="preserve">0 with </w:t>
      </w:r>
      <w:r>
        <w:rPr>
          <w:rFonts w:asciiTheme="majorEastAsia" w:eastAsiaTheme="majorEastAsia" w:hAnsiTheme="majorEastAsia" w:hint="eastAsia"/>
        </w:rPr>
        <w:t>VC</w:t>
      </w:r>
      <w:r>
        <w:rPr>
          <w:rFonts w:asciiTheme="majorEastAsia" w:eastAsiaTheme="majorEastAsia" w:hAnsiTheme="majorEastAsia"/>
        </w:rPr>
        <w:t>C=5V</w:t>
      </w:r>
    </w:p>
    <w:tbl>
      <w:tblPr>
        <w:tblStyle w:val="a4"/>
        <w:tblpPr w:leftFromText="142" w:rightFromText="142" w:vertAnchor="text" w:horzAnchor="margin" w:tblpXSpec="right" w:tblpY="2"/>
        <w:tblW w:w="0" w:type="auto"/>
        <w:tblLook w:val="04A0" w:firstRow="1" w:lastRow="0" w:firstColumn="1" w:lastColumn="0" w:noHBand="0" w:noVBand="1"/>
      </w:tblPr>
      <w:tblGrid>
        <w:gridCol w:w="1903"/>
        <w:gridCol w:w="1911"/>
        <w:gridCol w:w="1915"/>
        <w:gridCol w:w="1923"/>
      </w:tblGrid>
      <w:tr w:rsidR="005A31F0" w14:paraId="3D5B41C9" w14:textId="77777777" w:rsidTr="005A31F0">
        <w:tc>
          <w:tcPr>
            <w:tcW w:w="1903" w:type="dxa"/>
          </w:tcPr>
          <w:p w14:paraId="7EB0B380" w14:textId="77777777" w:rsidR="005A31F0" w:rsidRPr="00287F30" w:rsidRDefault="005A31F0" w:rsidP="005A31F0">
            <w:pPr>
              <w:pStyle w:val="ac"/>
              <w:tabs>
                <w:tab w:val="left" w:pos="1620"/>
              </w:tabs>
              <w:spacing w:after="120"/>
              <w:ind w:leftChars="0" w:left="0"/>
              <w:rPr>
                <w:rFonts w:asciiTheme="majorHAnsi" w:eastAsiaTheme="majorHAnsi" w:hAnsi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HAnsi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ajorHAnsi" w:hAnsi="Cambria Math"/>
                      </w:rPr>
                      <m:t>IL</m:t>
                    </m:r>
                  </m:sub>
                </m:sSub>
              </m:oMath>
            </m:oMathPara>
          </w:p>
        </w:tc>
        <w:tc>
          <w:tcPr>
            <w:tcW w:w="1911" w:type="dxa"/>
          </w:tcPr>
          <w:p w14:paraId="5BE32FB5" w14:textId="77777777" w:rsidR="005A31F0" w:rsidRDefault="005A31F0" w:rsidP="005A31F0">
            <w:pPr>
              <w:pStyle w:val="ac"/>
              <w:tabs>
                <w:tab w:val="left" w:pos="1620"/>
              </w:tabs>
              <w:spacing w:after="120"/>
              <w:ind w:leftChars="0" w:left="0"/>
              <w:rPr>
                <w:rFonts w:asciiTheme="majorHAnsi" w:eastAsiaTheme="majorHAnsi" w:hAnsi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HAnsi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ajorHAnsi" w:hAnsi="Cambria Math"/>
                      </w:rPr>
                      <m:t>IH</m:t>
                    </m:r>
                  </m:sub>
                </m:sSub>
              </m:oMath>
            </m:oMathPara>
          </w:p>
        </w:tc>
        <w:tc>
          <w:tcPr>
            <w:tcW w:w="1915" w:type="dxa"/>
          </w:tcPr>
          <w:p w14:paraId="35AA167C" w14:textId="77777777" w:rsidR="005A31F0" w:rsidRDefault="005A31F0" w:rsidP="005A31F0">
            <w:pPr>
              <w:pStyle w:val="ac"/>
              <w:tabs>
                <w:tab w:val="left" w:pos="1620"/>
              </w:tabs>
              <w:spacing w:after="120"/>
              <w:ind w:leftChars="0" w:left="0"/>
              <w:rPr>
                <w:rFonts w:asciiTheme="majorHAnsi" w:eastAsiaTheme="majorHAnsi" w:hAnsi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HAnsi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ajorHAnsi" w:hAnsi="Cambria Math"/>
                      </w:rPr>
                      <m:t>OL</m:t>
                    </m:r>
                  </m:sub>
                </m:sSub>
              </m:oMath>
            </m:oMathPara>
          </w:p>
        </w:tc>
        <w:tc>
          <w:tcPr>
            <w:tcW w:w="1923" w:type="dxa"/>
          </w:tcPr>
          <w:p w14:paraId="592D63D2" w14:textId="77777777" w:rsidR="005A31F0" w:rsidRDefault="005A31F0" w:rsidP="005A31F0">
            <w:pPr>
              <w:pStyle w:val="ac"/>
              <w:tabs>
                <w:tab w:val="left" w:pos="1620"/>
              </w:tabs>
              <w:spacing w:after="120"/>
              <w:ind w:leftChars="0" w:left="0"/>
              <w:rPr>
                <w:rFonts w:asciiTheme="majorHAnsi" w:eastAsiaTheme="majorHAnsi" w:hAnsi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HAnsi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ajorHAnsi" w:hAnsi="Cambria Math"/>
                      </w:rPr>
                      <m:t>OH</m:t>
                    </m:r>
                  </m:sub>
                </m:sSub>
              </m:oMath>
            </m:oMathPara>
          </w:p>
        </w:tc>
      </w:tr>
      <w:tr w:rsidR="005A31F0" w14:paraId="0121B19E" w14:textId="77777777" w:rsidTr="005A31F0">
        <w:tc>
          <w:tcPr>
            <w:tcW w:w="1903" w:type="dxa"/>
          </w:tcPr>
          <w:p w14:paraId="70F79555" w14:textId="48F9A91A" w:rsidR="005A31F0" w:rsidRDefault="005A31F0" w:rsidP="005A31F0">
            <w:pPr>
              <w:pStyle w:val="ac"/>
              <w:tabs>
                <w:tab w:val="left" w:pos="1620"/>
              </w:tabs>
              <w:spacing w:after="120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.80</w:t>
            </w:r>
            <w:r w:rsidR="00454A8E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911" w:type="dxa"/>
          </w:tcPr>
          <w:p w14:paraId="6528CB7F" w14:textId="77777777" w:rsidR="005A31F0" w:rsidRDefault="005A31F0" w:rsidP="005A31F0">
            <w:pPr>
              <w:pStyle w:val="ac"/>
              <w:tabs>
                <w:tab w:val="left" w:pos="1620"/>
              </w:tabs>
              <w:spacing w:after="120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.00</w:t>
            </w:r>
          </w:p>
        </w:tc>
        <w:tc>
          <w:tcPr>
            <w:tcW w:w="1915" w:type="dxa"/>
          </w:tcPr>
          <w:p w14:paraId="6913BD72" w14:textId="2CD9385E" w:rsidR="005A31F0" w:rsidRDefault="005A31F0" w:rsidP="005A31F0">
            <w:pPr>
              <w:pStyle w:val="ac"/>
              <w:tabs>
                <w:tab w:val="left" w:pos="1620"/>
              </w:tabs>
              <w:spacing w:after="120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.50</w:t>
            </w:r>
            <w:r w:rsidR="00454A8E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923" w:type="dxa"/>
          </w:tcPr>
          <w:p w14:paraId="3557B759" w14:textId="77777777" w:rsidR="005A31F0" w:rsidRDefault="005A31F0" w:rsidP="005A31F0">
            <w:pPr>
              <w:pStyle w:val="ac"/>
              <w:tabs>
                <w:tab w:val="left" w:pos="1620"/>
              </w:tabs>
              <w:spacing w:after="120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.70</w:t>
            </w:r>
          </w:p>
        </w:tc>
      </w:tr>
    </w:tbl>
    <w:p w14:paraId="20C7CA1E" w14:textId="321F0105" w:rsidR="005A31F0" w:rsidRDefault="005A31F0" w:rsidP="00CE576C">
      <w:pPr>
        <w:pStyle w:val="ac"/>
        <w:autoSpaceDE/>
        <w:autoSpaceDN/>
        <w:adjustRightInd w:val="0"/>
        <w:ind w:leftChars="0" w:left="851"/>
        <w:textAlignment w:val="baseline"/>
        <w:rPr>
          <w:rFonts w:asciiTheme="majorEastAsia" w:eastAsiaTheme="majorEastAsia" w:hAnsiTheme="majorEastAsia"/>
        </w:rPr>
      </w:pPr>
    </w:p>
    <w:p w14:paraId="6A76F064" w14:textId="77777777" w:rsidR="005A31F0" w:rsidRPr="00E84A3C" w:rsidRDefault="005A31F0" w:rsidP="00CE576C">
      <w:pPr>
        <w:pStyle w:val="ac"/>
        <w:autoSpaceDE/>
        <w:autoSpaceDN/>
        <w:adjustRightInd w:val="0"/>
        <w:ind w:leftChars="0" w:left="851"/>
        <w:textAlignment w:val="baseline"/>
        <w:rPr>
          <w:rFonts w:asciiTheme="majorEastAsia" w:eastAsiaTheme="majorEastAsia" w:hAnsiTheme="majorEastAsia" w:hint="eastAsia"/>
        </w:rPr>
      </w:pPr>
    </w:p>
    <w:p w14:paraId="1DD9D174" w14:textId="73358472" w:rsidR="009F36A3" w:rsidRDefault="00CE576C">
      <w:pPr>
        <w:pStyle w:val="2"/>
        <w:rPr>
          <w:rFonts w:asciiTheme="minorHAnsi" w:eastAsiaTheme="minorHAnsi" w:hAnsiTheme="minorHAnsi"/>
          <w:b/>
        </w:rPr>
      </w:pPr>
      <w:r w:rsidRPr="00CE576C">
        <w:rPr>
          <w:rFonts w:asciiTheme="minorHAnsi" w:eastAsiaTheme="minorHAnsi" w:hAnsiTheme="minorHAnsi" w:hint="eastAsia"/>
          <w:b/>
        </w:rPr>
        <w:t>LED</w:t>
      </w:r>
      <w:proofErr w:type="spellStart"/>
      <w:r w:rsidRPr="00CE576C">
        <w:rPr>
          <w:rFonts w:asciiTheme="minorHAnsi" w:eastAsiaTheme="minorHAnsi" w:hAnsiTheme="minorHAnsi" w:hint="eastAsia"/>
          <w:b/>
        </w:rPr>
        <w:t>를</w:t>
      </w:r>
      <w:proofErr w:type="spellEnd"/>
      <w:r w:rsidRPr="00CE576C">
        <w:rPr>
          <w:rFonts w:asciiTheme="minorHAnsi" w:eastAsiaTheme="minorHAnsi" w:hAnsiTheme="minorHAnsi" w:hint="eastAsia"/>
          <w:b/>
        </w:rPr>
        <w:t xml:space="preserve"> 연결 시 저항이 하는 역할을 설명하시오.</w:t>
      </w:r>
      <w:r w:rsidRPr="00CE576C">
        <w:rPr>
          <w:rFonts w:asciiTheme="minorHAnsi" w:eastAsiaTheme="minorHAnsi" w:hAnsiTheme="minorHAnsi"/>
          <w:b/>
        </w:rPr>
        <w:t xml:space="preserve"> (2pts)</w:t>
      </w:r>
    </w:p>
    <w:p w14:paraId="0251CFC5" w14:textId="3682856F" w:rsidR="009F36A3" w:rsidRDefault="00DD2131" w:rsidP="007802C1">
      <w:pPr>
        <w:ind w:left="597"/>
        <w:rPr>
          <w:rFonts w:eastAsiaTheme="minorEastAsia"/>
          <w:lang w:eastAsia="ko-Kore-KR"/>
        </w:rPr>
      </w:pPr>
      <w:r>
        <w:rPr>
          <w:rFonts w:eastAsiaTheme="minorEastAsia" w:hint="eastAsia"/>
        </w:rPr>
        <w:t>L</w:t>
      </w:r>
      <w:r>
        <w:rPr>
          <w:rFonts w:eastAsiaTheme="minorEastAsia"/>
        </w:rPr>
        <w:t>ED</w:t>
      </w:r>
      <w:r>
        <w:rPr>
          <w:rFonts w:eastAsiaTheme="minorEastAsia" w:hint="eastAsia"/>
        </w:rPr>
        <w:t>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감당할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있는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전류의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양은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정해져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있으며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전류의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양을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초과할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경우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LED</w:t>
      </w:r>
      <w:r>
        <w:rPr>
          <w:rFonts w:eastAsiaTheme="minorEastAsia" w:hint="eastAsia"/>
        </w:rPr>
        <w:t>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과부하가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걸려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터지게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됩니다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저항</w:t>
      </w:r>
      <w:r>
        <w:rPr>
          <w:rFonts w:eastAsiaTheme="minorEastAsia" w:hint="eastAsia"/>
        </w:rPr>
        <w:t>은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LED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이전에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흐르는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전류의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양을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제한하여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이를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예방하기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위해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존재합니다</w:t>
      </w:r>
      <w:r>
        <w:rPr>
          <w:rFonts w:eastAsiaTheme="minorEastAsia" w:hint="eastAsia"/>
        </w:rPr>
        <w:t>.</w:t>
      </w:r>
    </w:p>
    <w:p w14:paraId="63A59C59" w14:textId="636BFB31" w:rsidR="00BE0BC2" w:rsidRPr="007802C1" w:rsidRDefault="00BE0BC2" w:rsidP="00BE0BC2">
      <w:pPr>
        <w:rPr>
          <w:rFonts w:eastAsiaTheme="minorEastAsia" w:hint="eastAsia"/>
          <w:lang w:eastAsia="ko-KR"/>
        </w:rPr>
      </w:pPr>
      <w:r>
        <w:rPr>
          <w:rFonts w:eastAsiaTheme="minorEastAsia"/>
          <w:lang w:eastAsia="ko-KR"/>
        </w:rPr>
        <w:br w:type="page"/>
      </w:r>
    </w:p>
    <w:p w14:paraId="0B6C0E90" w14:textId="1F981ADC" w:rsidR="009F36A3" w:rsidRPr="00CE576C" w:rsidRDefault="00CE576C">
      <w:pPr>
        <w:pStyle w:val="2"/>
        <w:rPr>
          <w:rFonts w:asciiTheme="minorHAnsi" w:eastAsiaTheme="minorHAnsi" w:hAnsiTheme="minorHAnsi"/>
          <w:b/>
        </w:rPr>
      </w:pPr>
      <w:r w:rsidRPr="00CE576C">
        <w:rPr>
          <w:rFonts w:asciiTheme="minorHAnsi" w:eastAsiaTheme="minorHAnsi" w:hAnsiTheme="minorHAnsi" w:hint="eastAsia"/>
          <w:b/>
        </w:rPr>
        <w:lastRenderedPageBreak/>
        <w:t>다음에서 (a)는 VCC=5V인 CMOS Inverter이고 (b)는 VCC=5V인 TTL Inverter이다 문제가 발생하는 Case</w:t>
      </w:r>
      <w:proofErr w:type="spellStart"/>
      <w:r w:rsidRPr="00CE576C">
        <w:rPr>
          <w:rFonts w:asciiTheme="minorHAnsi" w:eastAsiaTheme="minorHAnsi" w:hAnsiTheme="minorHAnsi" w:hint="eastAsia"/>
          <w:b/>
        </w:rPr>
        <w:t>를</w:t>
      </w:r>
      <w:proofErr w:type="spellEnd"/>
      <w:r w:rsidRPr="00CE576C">
        <w:rPr>
          <w:rFonts w:asciiTheme="minorHAnsi" w:eastAsiaTheme="minorHAnsi" w:hAnsiTheme="minorHAnsi" w:hint="eastAsia"/>
          <w:b/>
        </w:rPr>
        <w:t xml:space="preserve"> 제시하고 그 이유를 설명하시오.</w:t>
      </w:r>
      <w:r>
        <w:rPr>
          <w:rFonts w:asciiTheme="minorHAnsi" w:eastAsiaTheme="minorHAnsi" w:hAnsiTheme="minorHAnsi"/>
          <w:b/>
        </w:rPr>
        <w:t xml:space="preserve"> </w:t>
      </w:r>
      <w:r w:rsidRPr="00CE576C">
        <w:rPr>
          <w:rFonts w:asciiTheme="minorHAnsi" w:eastAsiaTheme="minorHAnsi" w:hAnsiTheme="minorHAnsi" w:hint="eastAsia"/>
          <w:b/>
        </w:rPr>
        <w:t>(2pt)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243"/>
        <w:gridCol w:w="4256"/>
      </w:tblGrid>
      <w:tr w:rsidR="00CE576C" w14:paraId="59F5E7B6" w14:textId="77777777" w:rsidTr="00CE576C">
        <w:tc>
          <w:tcPr>
            <w:tcW w:w="4667" w:type="dxa"/>
          </w:tcPr>
          <w:p w14:paraId="294B3D18" w14:textId="77777777" w:rsidR="00CE576C" w:rsidRDefault="00CE576C" w:rsidP="00926016">
            <w:pPr>
              <w:pStyle w:val="ac"/>
              <w:tabs>
                <w:tab w:val="left" w:pos="1620"/>
              </w:tabs>
              <w:spacing w:after="120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Case 1</w:t>
            </w:r>
          </w:p>
        </w:tc>
        <w:tc>
          <w:tcPr>
            <w:tcW w:w="3832" w:type="dxa"/>
          </w:tcPr>
          <w:p w14:paraId="46738D06" w14:textId="77777777" w:rsidR="00CE576C" w:rsidRDefault="00CE576C" w:rsidP="00926016">
            <w:pPr>
              <w:pStyle w:val="ac"/>
              <w:tabs>
                <w:tab w:val="left" w:pos="1620"/>
              </w:tabs>
              <w:spacing w:after="120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Case 2</w:t>
            </w:r>
          </w:p>
        </w:tc>
      </w:tr>
      <w:tr w:rsidR="00CE576C" w14:paraId="43C9A1DC" w14:textId="77777777" w:rsidTr="00CE576C">
        <w:tc>
          <w:tcPr>
            <w:tcW w:w="4667" w:type="dxa"/>
          </w:tcPr>
          <w:p w14:paraId="49C7045D" w14:textId="77777777" w:rsidR="00CE576C" w:rsidRDefault="00CE576C" w:rsidP="00926016">
            <w:pPr>
              <w:pStyle w:val="ac"/>
              <w:tabs>
                <w:tab w:val="left" w:pos="1620"/>
              </w:tabs>
              <w:spacing w:after="120"/>
              <w:ind w:leftChars="0" w:left="0"/>
              <w:rPr>
                <w:rFonts w:asciiTheme="majorHAnsi" w:eastAsiaTheme="majorHAnsi" w:hAnsiTheme="majorHAnsi"/>
              </w:rPr>
            </w:pPr>
            <w:r w:rsidRPr="0061660D">
              <w:rPr>
                <w:noProof/>
              </w:rPr>
              <w:drawing>
                <wp:inline distT="0" distB="0" distL="0" distR="0" wp14:anchorId="2953489E" wp14:editId="7B15AB1D">
                  <wp:extent cx="2847975" cy="819150"/>
                  <wp:effectExtent l="0" t="0" r="0" b="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2" w:type="dxa"/>
          </w:tcPr>
          <w:p w14:paraId="72FF360E" w14:textId="77777777" w:rsidR="00CE576C" w:rsidRDefault="00CE576C" w:rsidP="00926016">
            <w:pPr>
              <w:pStyle w:val="ac"/>
              <w:tabs>
                <w:tab w:val="left" w:pos="1620"/>
              </w:tabs>
              <w:spacing w:after="120"/>
              <w:ind w:leftChars="0" w:left="0"/>
              <w:rPr>
                <w:rFonts w:asciiTheme="majorHAnsi" w:eastAsiaTheme="majorHAnsi" w:hAnsiTheme="majorHAnsi"/>
              </w:rPr>
            </w:pPr>
            <w:r w:rsidRPr="0061660D">
              <w:rPr>
                <w:noProof/>
              </w:rPr>
              <w:drawing>
                <wp:inline distT="0" distB="0" distL="0" distR="0" wp14:anchorId="09526FF3" wp14:editId="3A9D6CDC">
                  <wp:extent cx="2857500" cy="914400"/>
                  <wp:effectExtent l="0" t="0" r="0" b="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E721FE" w14:textId="77777777" w:rsidR="007802C1" w:rsidRDefault="00382EA6" w:rsidP="00F428A4">
      <w:pPr>
        <w:ind w:firstLine="799"/>
        <w:rPr>
          <w:rFonts w:eastAsiaTheme="minorEastAsia"/>
        </w:rPr>
      </w:pPr>
      <w:r>
        <w:rPr>
          <w:rFonts w:eastAsiaTheme="minorEastAsia" w:hint="eastAsia"/>
        </w:rPr>
        <w:t>문제가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발생하는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Case : </w:t>
      </w:r>
      <w:r>
        <w:rPr>
          <w:rFonts w:eastAsiaTheme="minorEastAsia" w:hint="eastAsia"/>
        </w:rPr>
        <w:t>C</w:t>
      </w:r>
      <w:r>
        <w:rPr>
          <w:rFonts w:eastAsiaTheme="minorEastAsia"/>
        </w:rPr>
        <w:t>ase 1</w:t>
      </w:r>
    </w:p>
    <w:p w14:paraId="6FE3EAB4" w14:textId="1A9EE661" w:rsidR="007802C1" w:rsidRDefault="007802C1" w:rsidP="00F428A4">
      <w:pPr>
        <w:ind w:left="799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TTL</w:t>
      </w:r>
      <w:r>
        <w:rPr>
          <w:rFonts w:eastAsiaTheme="minorEastAsia" w:hint="eastAsia"/>
          <w:lang w:eastAsia="ko-KR"/>
        </w:rPr>
        <w:t>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전원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전압에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관계없이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0V ~ 0.8V</w:t>
      </w:r>
      <w:r>
        <w:rPr>
          <w:rFonts w:eastAsiaTheme="minorEastAsia" w:hint="eastAsia"/>
          <w:lang w:eastAsia="ko-KR"/>
        </w:rPr>
        <w:t>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low level</w:t>
      </w:r>
      <w:r>
        <w:rPr>
          <w:rFonts w:eastAsiaTheme="minorEastAsia" w:hint="eastAsia"/>
          <w:lang w:eastAsia="ko-KR"/>
        </w:rPr>
        <w:t>로</w:t>
      </w:r>
      <w:r>
        <w:rPr>
          <w:rFonts w:eastAsiaTheme="minorEastAsia" w:hint="eastAsia"/>
          <w:lang w:eastAsia="ko-KR"/>
        </w:rPr>
        <w:t>,</w:t>
      </w:r>
      <w:r>
        <w:rPr>
          <w:rFonts w:eastAsiaTheme="minorEastAsia"/>
          <w:lang w:eastAsia="ko-KR"/>
        </w:rPr>
        <w:t xml:space="preserve"> 2V ~ </w:t>
      </w:r>
      <w:r>
        <w:rPr>
          <w:rFonts w:eastAsiaTheme="minorEastAsia" w:hint="eastAsia"/>
          <w:lang w:eastAsia="ko-KR"/>
        </w:rPr>
        <w:t>전원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전압까지는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high level</w:t>
      </w:r>
      <w:r>
        <w:rPr>
          <w:rFonts w:eastAsiaTheme="minorEastAsia" w:hint="eastAsia"/>
          <w:lang w:eastAsia="ko-KR"/>
        </w:rPr>
        <w:t>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인식합니다</w:t>
      </w:r>
      <w:r>
        <w:rPr>
          <w:rFonts w:eastAsiaTheme="minorEastAsia" w:hint="eastAsia"/>
          <w:lang w:eastAsia="ko-KR"/>
        </w:rPr>
        <w:t>.</w:t>
      </w:r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그러나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CMOS</w:t>
      </w:r>
      <w:r>
        <w:rPr>
          <w:rFonts w:eastAsiaTheme="minorEastAsia" w:hint="eastAsia"/>
          <w:lang w:eastAsia="ko-KR"/>
        </w:rPr>
        <w:t>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0V ~ 1.66</w:t>
      </w:r>
      <w:r>
        <w:rPr>
          <w:rFonts w:eastAsiaTheme="minorEastAsia" w:hint="eastAsia"/>
          <w:lang w:eastAsia="ko-KR"/>
        </w:rPr>
        <w:t>V</w:t>
      </w:r>
      <w:r>
        <w:rPr>
          <w:rFonts w:eastAsiaTheme="minorEastAsia" w:hint="eastAsia"/>
          <w:lang w:eastAsia="ko-KR"/>
        </w:rPr>
        <w:t>를</w:t>
      </w:r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l</w:t>
      </w:r>
      <w:r>
        <w:rPr>
          <w:rFonts w:eastAsiaTheme="minorEastAsia"/>
          <w:lang w:eastAsia="ko-KR"/>
        </w:rPr>
        <w:t>ow level</w:t>
      </w:r>
      <w:r>
        <w:rPr>
          <w:rFonts w:eastAsiaTheme="minorEastAsia" w:hint="eastAsia"/>
          <w:lang w:eastAsia="ko-KR"/>
        </w:rPr>
        <w:t>로</w:t>
      </w:r>
      <w:r>
        <w:rPr>
          <w:rFonts w:eastAsiaTheme="minorEastAsia" w:hint="eastAsia"/>
          <w:lang w:eastAsia="ko-KR"/>
        </w:rPr>
        <w:t>,</w:t>
      </w:r>
      <w:r>
        <w:rPr>
          <w:rFonts w:eastAsiaTheme="minorEastAsia"/>
          <w:lang w:eastAsia="ko-KR"/>
        </w:rPr>
        <w:t xml:space="preserve"> 3.33V ~ 5V</w:t>
      </w:r>
      <w:r>
        <w:rPr>
          <w:rFonts w:eastAsiaTheme="minorEastAsia" w:hint="eastAsia"/>
          <w:lang w:eastAsia="ko-KR"/>
        </w:rPr>
        <w:t>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high level</w:t>
      </w:r>
      <w:r>
        <w:rPr>
          <w:rFonts w:eastAsiaTheme="minorEastAsia" w:hint="eastAsia"/>
          <w:lang w:eastAsia="ko-KR"/>
        </w:rPr>
        <w:t>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인식합니다</w:t>
      </w:r>
      <w:r>
        <w:rPr>
          <w:rFonts w:eastAsiaTheme="minorEastAsia" w:hint="eastAsia"/>
          <w:lang w:eastAsia="ko-KR"/>
        </w:rPr>
        <w:t>.</w:t>
      </w:r>
      <w:r>
        <w:rPr>
          <w:rFonts w:eastAsiaTheme="minorEastAsia"/>
          <w:lang w:eastAsia="ko-KR"/>
        </w:rPr>
        <w:t xml:space="preserve"> </w:t>
      </w:r>
    </w:p>
    <w:p w14:paraId="3E607545" w14:textId="1821F8CE" w:rsidR="003B4590" w:rsidRDefault="003B4590" w:rsidP="003B4590">
      <w:pPr>
        <w:ind w:left="799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몇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모듈의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경우</w:t>
      </w:r>
      <w:r>
        <w:rPr>
          <w:rFonts w:eastAsiaTheme="minorEastAsia" w:hint="eastAsia"/>
          <w:lang w:eastAsia="ko-KR"/>
        </w:rPr>
        <w:t xml:space="preserve">, </w:t>
      </w:r>
      <w:r>
        <w:rPr>
          <w:rFonts w:eastAsiaTheme="minorEastAsia"/>
          <w:lang w:eastAsia="ko-KR"/>
        </w:rPr>
        <w:t>3.3V</w:t>
      </w:r>
      <w:r>
        <w:rPr>
          <w:rFonts w:eastAsiaTheme="minorEastAsia" w:hint="eastAsia"/>
          <w:lang w:eastAsia="ko-KR"/>
        </w:rPr>
        <w:t>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전원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전압으로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사용하는데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이런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부품들은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low level</w:t>
      </w:r>
      <w:r>
        <w:rPr>
          <w:rFonts w:eastAsiaTheme="minorEastAsia" w:hint="eastAsia"/>
          <w:lang w:eastAsia="ko-KR"/>
        </w:rPr>
        <w:t>에서는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정상적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인지가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가능하지만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high level</w:t>
      </w:r>
      <w:r>
        <w:rPr>
          <w:rFonts w:eastAsiaTheme="minorEastAsia" w:hint="eastAsia"/>
          <w:lang w:eastAsia="ko-KR"/>
        </w:rPr>
        <w:t>에서는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경계에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놓이기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때문에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문제가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발생합니다</w:t>
      </w:r>
      <w:r>
        <w:rPr>
          <w:rFonts w:eastAsiaTheme="minorEastAsia" w:hint="eastAsia"/>
          <w:lang w:eastAsia="ko-KR"/>
        </w:rPr>
        <w:t>.</w:t>
      </w:r>
    </w:p>
    <w:p w14:paraId="5CF8E024" w14:textId="77777777" w:rsidR="00F428A4" w:rsidRDefault="00F428A4" w:rsidP="00F428A4">
      <w:pPr>
        <w:ind w:left="799"/>
        <w:rPr>
          <w:rFonts w:eastAsiaTheme="minorEastAsia"/>
          <w:lang w:eastAsia="ko-KR"/>
        </w:rPr>
      </w:pPr>
    </w:p>
    <w:p w14:paraId="5E96AE8E" w14:textId="55B36B81" w:rsidR="007802C1" w:rsidRPr="007802C1" w:rsidRDefault="00B56431">
      <w:pPr>
        <w:rPr>
          <w:rFonts w:eastAsiaTheme="minorEastAsia" w:hint="eastAsia"/>
          <w:lang w:eastAsia="ko-KR"/>
        </w:rPr>
      </w:pPr>
      <w:r>
        <w:rPr>
          <w:rFonts w:eastAsiaTheme="minorEastAsia"/>
          <w:lang w:eastAsia="ko-KR"/>
        </w:rPr>
        <w:br w:type="page"/>
      </w:r>
    </w:p>
    <w:p w14:paraId="31659AA4" w14:textId="6CDB5DDB" w:rsidR="00E84A3C" w:rsidRPr="00CE576C" w:rsidRDefault="00CE576C" w:rsidP="00CE576C">
      <w:pPr>
        <w:pStyle w:val="1"/>
        <w:rPr>
          <w:b/>
        </w:rPr>
      </w:pPr>
      <w:r>
        <w:rPr>
          <w:rFonts w:ascii="맑은 고딕" w:eastAsia="맑은 고딕" w:hAnsi="맑은 고딕" w:cs="맑은 고딕" w:hint="eastAsia"/>
          <w:b/>
        </w:rPr>
        <w:lastRenderedPageBreak/>
        <w:t>회로도 작성</w:t>
      </w:r>
    </w:p>
    <w:p w14:paraId="00F4232C" w14:textId="54DF3AE0" w:rsidR="00E84A3C" w:rsidRPr="00CE576C" w:rsidRDefault="00CE576C" w:rsidP="00E84A3C">
      <w:pPr>
        <w:pStyle w:val="2"/>
        <w:rPr>
          <w:rFonts w:eastAsiaTheme="minorEastAsia"/>
          <w:b/>
        </w:rPr>
      </w:pPr>
      <w:r>
        <w:rPr>
          <w:rFonts w:eastAsiaTheme="minorEastAsia" w:hint="eastAsia"/>
          <w:b/>
        </w:rPr>
        <w:t>아래</w:t>
      </w:r>
      <w:r>
        <w:rPr>
          <w:rFonts w:eastAsiaTheme="minorEastAsia" w:hint="eastAsia"/>
          <w:b/>
        </w:rPr>
        <w:t xml:space="preserve"> </w:t>
      </w:r>
      <w:r>
        <w:rPr>
          <w:rFonts w:eastAsiaTheme="minorEastAsia" w:hint="eastAsia"/>
          <w:b/>
        </w:rPr>
        <w:t>실험을</w:t>
      </w:r>
      <w:r>
        <w:rPr>
          <w:rFonts w:eastAsiaTheme="minorEastAsia" w:hint="eastAsia"/>
          <w:b/>
        </w:rPr>
        <w:t xml:space="preserve"> </w:t>
      </w:r>
      <w:r>
        <w:rPr>
          <w:rFonts w:eastAsiaTheme="minorEastAsia" w:hint="eastAsia"/>
          <w:b/>
        </w:rPr>
        <w:t>수행하기</w:t>
      </w:r>
      <w:r>
        <w:rPr>
          <w:rFonts w:eastAsiaTheme="minorEastAsia" w:hint="eastAsia"/>
          <w:b/>
        </w:rPr>
        <w:t xml:space="preserve"> </w:t>
      </w:r>
      <w:r>
        <w:rPr>
          <w:rFonts w:eastAsiaTheme="minorEastAsia" w:hint="eastAsia"/>
          <w:b/>
        </w:rPr>
        <w:t>위한</w:t>
      </w:r>
      <w:r>
        <w:rPr>
          <w:rFonts w:eastAsiaTheme="minorEastAsia" w:hint="eastAsia"/>
          <w:b/>
        </w:rPr>
        <w:t xml:space="preserve"> </w:t>
      </w:r>
      <w:r>
        <w:rPr>
          <w:rFonts w:eastAsiaTheme="minorEastAsia" w:hint="eastAsia"/>
          <w:b/>
        </w:rPr>
        <w:t>회로를</w:t>
      </w:r>
      <w:r>
        <w:rPr>
          <w:rFonts w:eastAsiaTheme="minorEastAsia" w:hint="eastAsia"/>
          <w:b/>
        </w:rPr>
        <w:t xml:space="preserve"> </w:t>
      </w:r>
      <w:proofErr w:type="spellStart"/>
      <w:r>
        <w:rPr>
          <w:rFonts w:eastAsiaTheme="minorEastAsia"/>
          <w:b/>
        </w:rPr>
        <w:t>TinkerCAD</w:t>
      </w:r>
      <w:proofErr w:type="spellEnd"/>
      <w:r>
        <w:rPr>
          <w:rFonts w:eastAsiaTheme="minorEastAsia" w:hint="eastAsia"/>
          <w:b/>
        </w:rPr>
        <w:t>로</w:t>
      </w:r>
      <w:r>
        <w:rPr>
          <w:rFonts w:eastAsiaTheme="minorEastAsia" w:hint="eastAsia"/>
          <w:b/>
        </w:rPr>
        <w:t xml:space="preserve"> </w:t>
      </w:r>
      <w:proofErr w:type="spellStart"/>
      <w:r>
        <w:rPr>
          <w:rFonts w:eastAsiaTheme="minorEastAsia" w:hint="eastAsia"/>
          <w:b/>
        </w:rPr>
        <w:t>설계하시오</w:t>
      </w:r>
      <w:proofErr w:type="spellEnd"/>
      <w:r>
        <w:rPr>
          <w:rFonts w:eastAsiaTheme="minorEastAsia" w:hint="eastAsia"/>
          <w:b/>
        </w:rPr>
        <w:t>.</w:t>
      </w:r>
      <w:r>
        <w:rPr>
          <w:rFonts w:eastAsiaTheme="minorEastAsia"/>
          <w:b/>
        </w:rPr>
        <w:t xml:space="preserve"> </w:t>
      </w:r>
    </w:p>
    <w:p w14:paraId="39813804" w14:textId="5E89A6BC" w:rsidR="00E84A3C" w:rsidRDefault="00E84A3C" w:rsidP="00CE576C">
      <w:pPr>
        <w:pStyle w:val="ac"/>
        <w:numPr>
          <w:ilvl w:val="0"/>
          <w:numId w:val="46"/>
        </w:numPr>
        <w:autoSpaceDE/>
        <w:autoSpaceDN/>
        <w:adjustRightInd w:val="0"/>
        <w:ind w:leftChars="0"/>
        <w:textAlignment w:val="baseline"/>
        <w:rPr>
          <w:rFonts w:asciiTheme="majorEastAsia" w:eastAsiaTheme="majorEastAsia" w:hAnsiTheme="majorEastAsia"/>
        </w:rPr>
      </w:pPr>
      <w:r w:rsidRPr="00E84A3C">
        <w:rPr>
          <w:rFonts w:asciiTheme="majorEastAsia" w:eastAsiaTheme="majorEastAsia" w:hAnsiTheme="majorEastAsia"/>
        </w:rPr>
        <w:t>74LS02</w:t>
      </w:r>
      <w:r w:rsidRPr="00E84A3C">
        <w:rPr>
          <w:rFonts w:asciiTheme="majorEastAsia" w:eastAsiaTheme="majorEastAsia" w:hAnsiTheme="majorEastAsia" w:hint="eastAsia"/>
        </w:rPr>
        <w:t>게이트에 대해서 LE</w:t>
      </w:r>
      <w:r w:rsidRPr="00E84A3C">
        <w:rPr>
          <w:rFonts w:asciiTheme="majorEastAsia" w:eastAsiaTheme="majorEastAsia" w:hAnsiTheme="majorEastAsia"/>
        </w:rPr>
        <w:t>D</w:t>
      </w:r>
      <w:proofErr w:type="spellStart"/>
      <w:r w:rsidRPr="00E84A3C">
        <w:rPr>
          <w:rFonts w:asciiTheme="majorEastAsia" w:eastAsiaTheme="majorEastAsia" w:hAnsiTheme="majorEastAsia" w:hint="eastAsia"/>
        </w:rPr>
        <w:t>를</w:t>
      </w:r>
      <w:proofErr w:type="spellEnd"/>
      <w:r w:rsidRPr="00E84A3C">
        <w:rPr>
          <w:rFonts w:asciiTheme="majorEastAsia" w:eastAsiaTheme="majorEastAsia" w:hAnsiTheme="majorEastAsia" w:hint="eastAsia"/>
        </w:rPr>
        <w:t xml:space="preserve"> 사용하여 출력 논리를 판별할 수 있는 </w:t>
      </w:r>
      <w:proofErr w:type="spellStart"/>
      <w:r w:rsidRPr="00E84A3C">
        <w:rPr>
          <w:rFonts w:asciiTheme="majorEastAsia" w:eastAsiaTheme="majorEastAsia" w:hAnsiTheme="majorEastAsia" w:hint="eastAsia"/>
        </w:rPr>
        <w:t>회로도를</w:t>
      </w:r>
      <w:proofErr w:type="spellEnd"/>
      <w:r w:rsidRPr="00E84A3C">
        <w:rPr>
          <w:rFonts w:asciiTheme="majorEastAsia" w:eastAsiaTheme="majorEastAsia" w:hAnsiTheme="majorEastAsia" w:hint="eastAsia"/>
        </w:rPr>
        <w:t xml:space="preserve"> 작성하라. 출력이 </w:t>
      </w:r>
      <w:r w:rsidRPr="00E84A3C">
        <w:rPr>
          <w:rFonts w:asciiTheme="majorEastAsia" w:eastAsiaTheme="majorEastAsia" w:hAnsiTheme="majorEastAsia"/>
        </w:rPr>
        <w:t>0</w:t>
      </w:r>
      <w:r w:rsidRPr="00E84A3C">
        <w:rPr>
          <w:rFonts w:asciiTheme="majorEastAsia" w:eastAsiaTheme="majorEastAsia" w:hAnsiTheme="majorEastAsia" w:hint="eastAsia"/>
        </w:rPr>
        <w:t>이면 불이 켜지도록 회로를 구성</w:t>
      </w:r>
      <w:r w:rsidR="00CE576C">
        <w:rPr>
          <w:rFonts w:asciiTheme="majorEastAsia" w:eastAsiaTheme="majorEastAsia" w:hAnsiTheme="majorEastAsia" w:hint="eastAsia"/>
        </w:rPr>
        <w:t>하라.</w:t>
      </w:r>
      <w:r w:rsidR="00CE576C">
        <w:rPr>
          <w:rFonts w:asciiTheme="majorEastAsia" w:eastAsiaTheme="majorEastAsia" w:hAnsiTheme="majorEastAsia"/>
        </w:rPr>
        <w:t xml:space="preserve"> </w:t>
      </w:r>
    </w:p>
    <w:p w14:paraId="42994106" w14:textId="7A4E5742" w:rsidR="00700016" w:rsidRDefault="00BB3295" w:rsidP="00700016">
      <w:pPr>
        <w:pStyle w:val="ac"/>
        <w:autoSpaceDE/>
        <w:autoSpaceDN/>
        <w:adjustRightInd w:val="0"/>
        <w:ind w:leftChars="0" w:left="1159"/>
        <w:textAlignment w:val="baseline"/>
        <w:rPr>
          <w:rFonts w:asciiTheme="majorEastAsia" w:eastAsiaTheme="majorEastAsia" w:hAnsiTheme="majorEastAsia"/>
        </w:rPr>
      </w:pPr>
      <w:hyperlink r:id="rId10" w:history="1">
        <w:r w:rsidRPr="00E90F65">
          <w:rPr>
            <w:rStyle w:val="a9"/>
            <w:rFonts w:asciiTheme="majorEastAsia" w:eastAsiaTheme="majorEastAsia" w:hAnsiTheme="majorEastAsia"/>
          </w:rPr>
          <w:t>https://www.tinkercad.com/things/230tpEU8Mj8-daring-gaaris/editel?tenant=circuits?sharecode=JUzMjzBDUon_ZiS5UewLnQSHZ4OvxPuFlZ4HA060Id8?sharecode=JUzMjzBDUon_ZiS5UewLnQSHZ4OvxPuFlZ4HA060Id8</w:t>
        </w:r>
      </w:hyperlink>
    </w:p>
    <w:p w14:paraId="7554033B" w14:textId="77777777" w:rsidR="00BB3295" w:rsidRPr="00BB3295" w:rsidRDefault="00BB3295" w:rsidP="00700016">
      <w:pPr>
        <w:pStyle w:val="ac"/>
        <w:autoSpaceDE/>
        <w:autoSpaceDN/>
        <w:adjustRightInd w:val="0"/>
        <w:ind w:leftChars="0" w:left="1159"/>
        <w:textAlignment w:val="baseline"/>
        <w:rPr>
          <w:rFonts w:asciiTheme="majorEastAsia" w:eastAsiaTheme="majorEastAsia" w:hAnsiTheme="majorEastAsia" w:hint="eastAsia"/>
        </w:rPr>
      </w:pPr>
    </w:p>
    <w:p w14:paraId="45D48B79" w14:textId="6B07D44F" w:rsidR="00E84A3C" w:rsidRDefault="00E84A3C" w:rsidP="007153F9">
      <w:pPr>
        <w:pStyle w:val="ac"/>
        <w:numPr>
          <w:ilvl w:val="0"/>
          <w:numId w:val="46"/>
        </w:numPr>
        <w:autoSpaceDE/>
        <w:autoSpaceDN/>
        <w:adjustRightInd w:val="0"/>
        <w:ind w:leftChars="0"/>
        <w:textAlignment w:val="baseline"/>
        <w:rPr>
          <w:rFonts w:asciiTheme="majorEastAsia" w:eastAsiaTheme="majorEastAsia" w:hAnsiTheme="majorEastAsia"/>
        </w:rPr>
      </w:pPr>
      <w:r w:rsidRPr="00CE576C">
        <w:rPr>
          <w:rFonts w:asciiTheme="majorEastAsia" w:eastAsiaTheme="majorEastAsia" w:hAnsiTheme="majorEastAsia" w:hint="eastAsia"/>
        </w:rPr>
        <w:t xml:space="preserve">AND게이트와 </w:t>
      </w:r>
      <w:r w:rsidRPr="00CE576C">
        <w:rPr>
          <w:rFonts w:asciiTheme="majorEastAsia" w:eastAsiaTheme="majorEastAsia" w:hAnsiTheme="majorEastAsia"/>
        </w:rPr>
        <w:t>NOT</w:t>
      </w:r>
      <w:r w:rsidRPr="00CE576C">
        <w:rPr>
          <w:rFonts w:asciiTheme="majorEastAsia" w:eastAsiaTheme="majorEastAsia" w:hAnsiTheme="majorEastAsia" w:hint="eastAsia"/>
        </w:rPr>
        <w:t xml:space="preserve">게이트를 활용하여 </w:t>
      </w:r>
      <w:r w:rsidRPr="00CE576C">
        <w:rPr>
          <w:rFonts w:asciiTheme="majorEastAsia" w:eastAsiaTheme="majorEastAsia" w:hAnsiTheme="majorEastAsia"/>
        </w:rPr>
        <w:t>XOR</w:t>
      </w:r>
      <w:r w:rsidRPr="00CE576C">
        <w:rPr>
          <w:rFonts w:asciiTheme="majorEastAsia" w:eastAsiaTheme="majorEastAsia" w:hAnsiTheme="majorEastAsia" w:hint="eastAsia"/>
        </w:rPr>
        <w:t>의 기능을 수행하는 회로를 구성하라.</w:t>
      </w:r>
      <w:r w:rsidRPr="00CE576C">
        <w:rPr>
          <w:rFonts w:asciiTheme="majorEastAsia" w:eastAsiaTheme="majorEastAsia" w:hAnsiTheme="majorEastAsia"/>
        </w:rPr>
        <w:t xml:space="preserve"> LED</w:t>
      </w:r>
      <w:proofErr w:type="spellStart"/>
      <w:r w:rsidRPr="00CE576C">
        <w:rPr>
          <w:rFonts w:asciiTheme="majorEastAsia" w:eastAsiaTheme="majorEastAsia" w:hAnsiTheme="majorEastAsia" w:hint="eastAsia"/>
        </w:rPr>
        <w:t>를</w:t>
      </w:r>
      <w:proofErr w:type="spellEnd"/>
      <w:r w:rsidRPr="00CE576C">
        <w:rPr>
          <w:rFonts w:asciiTheme="majorEastAsia" w:eastAsiaTheme="majorEastAsia" w:hAnsiTheme="majorEastAsia" w:hint="eastAsia"/>
        </w:rPr>
        <w:t xml:space="preserve"> 사용하여 출력 논리를 판별할 수 있는 </w:t>
      </w:r>
      <w:proofErr w:type="spellStart"/>
      <w:r w:rsidRPr="00CE576C">
        <w:rPr>
          <w:rFonts w:asciiTheme="majorEastAsia" w:eastAsiaTheme="majorEastAsia" w:hAnsiTheme="majorEastAsia" w:hint="eastAsia"/>
        </w:rPr>
        <w:t>회로도를</w:t>
      </w:r>
      <w:proofErr w:type="spellEnd"/>
      <w:r w:rsidRPr="00CE576C">
        <w:rPr>
          <w:rFonts w:asciiTheme="majorEastAsia" w:eastAsiaTheme="majorEastAsia" w:hAnsiTheme="majorEastAsia" w:hint="eastAsia"/>
        </w:rPr>
        <w:t xml:space="preserve"> 작성하라.</w:t>
      </w:r>
      <w:r w:rsidRPr="00CE576C">
        <w:rPr>
          <w:rFonts w:asciiTheme="majorEastAsia" w:eastAsiaTheme="majorEastAsia" w:hAnsiTheme="majorEastAsia"/>
        </w:rPr>
        <w:t xml:space="preserve"> </w:t>
      </w:r>
      <w:r w:rsidRPr="00CE576C">
        <w:rPr>
          <w:rFonts w:asciiTheme="majorEastAsia" w:eastAsiaTheme="majorEastAsia" w:hAnsiTheme="majorEastAsia" w:hint="eastAsia"/>
        </w:rPr>
        <w:t xml:space="preserve">출력이 </w:t>
      </w:r>
      <w:r w:rsidRPr="00CE576C">
        <w:rPr>
          <w:rFonts w:asciiTheme="majorEastAsia" w:eastAsiaTheme="majorEastAsia" w:hAnsiTheme="majorEastAsia"/>
        </w:rPr>
        <w:t>1</w:t>
      </w:r>
      <w:r w:rsidRPr="00CE576C">
        <w:rPr>
          <w:rFonts w:asciiTheme="majorEastAsia" w:eastAsiaTheme="majorEastAsia" w:hAnsiTheme="majorEastAsia" w:hint="eastAsia"/>
        </w:rPr>
        <w:t xml:space="preserve">이면 불이 켜지도록 회로를 </w:t>
      </w:r>
      <w:r w:rsidR="00CE576C" w:rsidRPr="00CE576C">
        <w:rPr>
          <w:rFonts w:asciiTheme="majorEastAsia" w:eastAsiaTheme="majorEastAsia" w:hAnsiTheme="majorEastAsia" w:hint="eastAsia"/>
        </w:rPr>
        <w:t>구성하라.</w:t>
      </w:r>
      <w:r w:rsidR="00CE576C" w:rsidRPr="00CE576C">
        <w:rPr>
          <w:rFonts w:asciiTheme="majorEastAsia" w:eastAsiaTheme="majorEastAsia" w:hAnsiTheme="majorEastAsia"/>
        </w:rPr>
        <w:t xml:space="preserve"> </w:t>
      </w:r>
    </w:p>
    <w:p w14:paraId="1EFA3364" w14:textId="29D82788" w:rsidR="00043813" w:rsidRDefault="00BB3295" w:rsidP="00043813">
      <w:pPr>
        <w:pStyle w:val="ac"/>
        <w:autoSpaceDE/>
        <w:autoSpaceDN/>
        <w:adjustRightInd w:val="0"/>
        <w:ind w:leftChars="0" w:left="1159"/>
        <w:textAlignment w:val="baseline"/>
        <w:rPr>
          <w:rFonts w:asciiTheme="majorEastAsia" w:eastAsiaTheme="majorEastAsia" w:hAnsiTheme="majorEastAsia"/>
        </w:rPr>
      </w:pPr>
      <w:hyperlink r:id="rId11" w:history="1">
        <w:r w:rsidRPr="00E90F65">
          <w:rPr>
            <w:rStyle w:val="a9"/>
            <w:rFonts w:asciiTheme="majorEastAsia" w:eastAsiaTheme="majorEastAsia" w:hAnsiTheme="majorEastAsia"/>
          </w:rPr>
          <w:t>https://www.tinkercad.com/things/jO1kDe1aX2q-super-albar/editel?tenant=circuits?sharecode=_rIJaAC5HmNEzeKIJ3t50vQbfkH1tBeXqY7fo6dMzhY</w:t>
        </w:r>
      </w:hyperlink>
    </w:p>
    <w:p w14:paraId="27171C57" w14:textId="77777777" w:rsidR="00BB3295" w:rsidRPr="00BB3295" w:rsidRDefault="00BB3295" w:rsidP="00043813">
      <w:pPr>
        <w:pStyle w:val="ac"/>
        <w:autoSpaceDE/>
        <w:autoSpaceDN/>
        <w:adjustRightInd w:val="0"/>
        <w:ind w:leftChars="0" w:left="1159"/>
        <w:textAlignment w:val="baseline"/>
        <w:rPr>
          <w:rFonts w:asciiTheme="majorEastAsia" w:eastAsiaTheme="majorEastAsia" w:hAnsiTheme="majorEastAsia" w:hint="eastAsia"/>
        </w:rPr>
      </w:pPr>
    </w:p>
    <w:p w14:paraId="6395D288" w14:textId="77777777" w:rsidR="00700016" w:rsidRDefault="00E84A3C" w:rsidP="00E84A3C">
      <w:pPr>
        <w:pStyle w:val="ac"/>
        <w:numPr>
          <w:ilvl w:val="0"/>
          <w:numId w:val="46"/>
        </w:numPr>
        <w:autoSpaceDE/>
        <w:autoSpaceDN/>
        <w:adjustRightInd w:val="0"/>
        <w:ind w:leftChars="0"/>
        <w:textAlignment w:val="baseline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74LS00</w:t>
      </w:r>
      <w:r>
        <w:rPr>
          <w:rFonts w:asciiTheme="majorEastAsia" w:eastAsiaTheme="majorEastAsia" w:hAnsiTheme="majorEastAsia" w:hint="eastAsia"/>
        </w:rPr>
        <w:t>에 대해서 다음과 같은 회로를 구성하고,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가변 저항을 조정하여 </w:t>
      </w:r>
      <w:r>
        <w:rPr>
          <w:rFonts w:asciiTheme="majorEastAsia" w:eastAsiaTheme="majorEastAsia" w:hAnsiTheme="majorEastAsia"/>
        </w:rPr>
        <w:t>2</w:t>
      </w:r>
      <w:r>
        <w:rPr>
          <w:rFonts w:asciiTheme="majorEastAsia" w:eastAsiaTheme="majorEastAsia" w:hAnsiTheme="majorEastAsia" w:hint="eastAsia"/>
        </w:rPr>
        <w:t xml:space="preserve">번 입력 핀의 전압을 조정하면서 </w:t>
      </w:r>
      <w:r>
        <w:rPr>
          <w:rFonts w:asciiTheme="majorEastAsia" w:eastAsiaTheme="majorEastAsia" w:hAnsiTheme="majorEastAsia"/>
        </w:rPr>
        <w:t>3</w:t>
      </w:r>
      <w:r>
        <w:rPr>
          <w:rFonts w:asciiTheme="majorEastAsia" w:eastAsiaTheme="majorEastAsia" w:hAnsiTheme="majorEastAsia" w:hint="eastAsia"/>
        </w:rPr>
        <w:t>번 출력 전압을 측정하라.</w:t>
      </w:r>
      <w:r>
        <w:rPr>
          <w:rFonts w:asciiTheme="majorEastAsia" w:eastAsiaTheme="majorEastAsia" w:hAnsiTheme="majorEastAsia"/>
        </w:rPr>
        <w:t xml:space="preserve"> LED</w:t>
      </w:r>
      <w:proofErr w:type="spellStart"/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 w:hint="eastAsia"/>
        </w:rPr>
        <w:t xml:space="preserve"> 사용하여 출력 논리를 판별할 수 있는 </w:t>
      </w:r>
      <w:proofErr w:type="spellStart"/>
      <w:r>
        <w:rPr>
          <w:rFonts w:asciiTheme="majorEastAsia" w:eastAsiaTheme="majorEastAsia" w:hAnsiTheme="majorEastAsia" w:hint="eastAsia"/>
        </w:rPr>
        <w:t>회로도를</w:t>
      </w:r>
      <w:proofErr w:type="spellEnd"/>
      <w:r>
        <w:rPr>
          <w:rFonts w:asciiTheme="majorEastAsia" w:eastAsiaTheme="majorEastAsia" w:hAnsiTheme="majorEastAsia" w:hint="eastAsia"/>
        </w:rPr>
        <w:t xml:space="preserve"> 작성하라.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출력이 </w:t>
      </w:r>
      <w:r>
        <w:rPr>
          <w:rFonts w:asciiTheme="majorEastAsia" w:eastAsiaTheme="majorEastAsia" w:hAnsiTheme="majorEastAsia"/>
        </w:rPr>
        <w:t>0</w:t>
      </w:r>
      <w:r>
        <w:rPr>
          <w:rFonts w:asciiTheme="majorEastAsia" w:eastAsiaTheme="majorEastAsia" w:hAnsiTheme="majorEastAsia" w:hint="eastAsia"/>
        </w:rPr>
        <w:t>이면 불이 켜지도록 회로를 구성하도록 한다.</w:t>
      </w:r>
    </w:p>
    <w:p w14:paraId="4AEDE631" w14:textId="5CDEFA84" w:rsidR="00D75C24" w:rsidRDefault="00D75C24" w:rsidP="00D75C24">
      <w:pPr>
        <w:pStyle w:val="ac"/>
        <w:autoSpaceDE/>
        <w:autoSpaceDN/>
        <w:adjustRightInd w:val="0"/>
        <w:ind w:leftChars="0" w:left="1159"/>
        <w:textAlignment w:val="baseline"/>
        <w:rPr>
          <w:rFonts w:asciiTheme="majorEastAsia" w:eastAsiaTheme="majorEastAsia" w:hAnsiTheme="majorEastAsia"/>
        </w:rPr>
      </w:pPr>
      <w:hyperlink r:id="rId12" w:history="1">
        <w:r w:rsidRPr="00E90F65">
          <w:rPr>
            <w:rStyle w:val="a9"/>
            <w:rFonts w:asciiTheme="majorEastAsia" w:eastAsiaTheme="majorEastAsia" w:hAnsiTheme="majorEastAsia"/>
          </w:rPr>
          <w:t>https://www.tinkercad.com/things/d5HlM8fCQ8S-fantabulous-esboo-turing/editel?tenant=circuits?sharecode=qi_yZohbzanj2dk2ji_wKu-C8y-r_9oKiILGi4zAUGI</w:t>
        </w:r>
      </w:hyperlink>
    </w:p>
    <w:p w14:paraId="10E86CEF" w14:textId="7A31288F" w:rsidR="00E84A3C" w:rsidRPr="00D75C24" w:rsidRDefault="00E84A3C" w:rsidP="00D75C24">
      <w:pPr>
        <w:pStyle w:val="ac"/>
        <w:autoSpaceDE/>
        <w:autoSpaceDN/>
        <w:adjustRightInd w:val="0"/>
        <w:ind w:leftChars="0" w:left="1159"/>
        <w:textAlignment w:val="baseline"/>
        <w:rPr>
          <w:rFonts w:asciiTheme="majorEastAsia" w:eastAsiaTheme="majorEastAsia" w:hAnsiTheme="majorEastAsia"/>
        </w:rPr>
      </w:pPr>
      <w:r w:rsidRPr="00D75C24">
        <w:rPr>
          <w:rFonts w:asciiTheme="majorEastAsia" w:eastAsiaTheme="majorEastAsia" w:hAnsiTheme="majorEastAsia"/>
        </w:rPr>
        <w:br/>
      </w:r>
      <w:r>
        <w:rPr>
          <w:noProof/>
          <w:sz w:val="22"/>
        </w:rPr>
        <w:drawing>
          <wp:inline distT="0" distB="0" distL="0" distR="0" wp14:anchorId="761452DD" wp14:editId="04BBCF3E">
            <wp:extent cx="2801820" cy="1952625"/>
            <wp:effectExtent l="19050" t="0" r="0" b="0"/>
            <wp:docPr id="10" name="그림 9" descr="cir_7400_characteristi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_7400_characteristics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225" cy="195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B04B" w14:textId="77777777" w:rsidR="001F08CD" w:rsidRPr="001F08CD" w:rsidRDefault="001F08CD" w:rsidP="00E84A3C">
      <w:pPr>
        <w:rPr>
          <w:rFonts w:eastAsiaTheme="minorEastAsia"/>
        </w:rPr>
      </w:pPr>
    </w:p>
    <w:sectPr w:rsidR="001F08CD" w:rsidRPr="001F08C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677D1" w14:textId="77777777" w:rsidR="00B35A28" w:rsidRDefault="00B35A28" w:rsidP="003301D5">
      <w:r>
        <w:separator/>
      </w:r>
    </w:p>
  </w:endnote>
  <w:endnote w:type="continuationSeparator" w:id="0">
    <w:p w14:paraId="39216130" w14:textId="77777777" w:rsidR="00B35A28" w:rsidRDefault="00B35A28" w:rsidP="00330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BB5C8" w14:textId="77777777" w:rsidR="00B35A28" w:rsidRDefault="00B35A28" w:rsidP="003301D5">
      <w:r>
        <w:separator/>
      </w:r>
    </w:p>
  </w:footnote>
  <w:footnote w:type="continuationSeparator" w:id="0">
    <w:p w14:paraId="12AD73CF" w14:textId="77777777" w:rsidR="00B35A28" w:rsidRDefault="00B35A28" w:rsidP="00330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37287"/>
    <w:multiLevelType w:val="hybridMultilevel"/>
    <w:tmpl w:val="5C08234A"/>
    <w:lvl w:ilvl="0" w:tplc="44F6090C">
      <w:numFmt w:val="bullet"/>
      <w:lvlText w:val="-"/>
      <w:lvlJc w:val="left"/>
      <w:pPr>
        <w:ind w:left="1778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1" w15:restartNumberingAfterBreak="0">
    <w:nsid w:val="06B170EB"/>
    <w:multiLevelType w:val="hybridMultilevel"/>
    <w:tmpl w:val="9120DD16"/>
    <w:lvl w:ilvl="0" w:tplc="3288E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200B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80E3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040B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1835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04D7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BCC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00E5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F0C6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93258C"/>
    <w:multiLevelType w:val="hybridMultilevel"/>
    <w:tmpl w:val="A18272BA"/>
    <w:lvl w:ilvl="0" w:tplc="118CA6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8CA612">
      <w:start w:val="1"/>
      <w:numFmt w:val="bullet"/>
      <w:lvlText w:val=""/>
      <w:lvlJc w:val="left"/>
      <w:pPr>
        <w:tabs>
          <w:tab w:val="num" w:pos="360"/>
        </w:tabs>
      </w:pPr>
      <w:rPr>
        <w:rFonts w:ascii="Wingdings" w:hAnsi="Wingdings" w:hint="default"/>
      </w:rPr>
    </w:lvl>
    <w:lvl w:ilvl="2" w:tplc="0F14B3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1AA5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8E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9E7F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100E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FE24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2E46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21BB4"/>
    <w:multiLevelType w:val="hybridMultilevel"/>
    <w:tmpl w:val="5A1A22B0"/>
    <w:lvl w:ilvl="0" w:tplc="118CA61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18CA612">
      <w:start w:val="1"/>
      <w:numFmt w:val="bullet"/>
      <w:lvlText w:val=""/>
      <w:lvlJc w:val="left"/>
      <w:pPr>
        <w:ind w:left="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</w:abstractNum>
  <w:abstractNum w:abstractNumId="4" w15:restartNumberingAfterBreak="0">
    <w:nsid w:val="2230356A"/>
    <w:multiLevelType w:val="hybridMultilevel"/>
    <w:tmpl w:val="D6C6F1F2"/>
    <w:lvl w:ilvl="0" w:tplc="7054E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B26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C236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A23D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C40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E620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062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A639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8457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6967AE5"/>
    <w:multiLevelType w:val="hybridMultilevel"/>
    <w:tmpl w:val="C0F4E29E"/>
    <w:lvl w:ilvl="0" w:tplc="57BAD0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8CA61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C623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2211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682B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8CBF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5665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80CD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8A05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A27CB"/>
    <w:multiLevelType w:val="multilevel"/>
    <w:tmpl w:val="A614EB2C"/>
    <w:lvl w:ilvl="0">
      <w:start w:val="1"/>
      <w:numFmt w:val="decimal"/>
      <w:pStyle w:val="1"/>
      <w:suff w:val="space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97" w:firstLine="0"/>
      </w:pPr>
      <w:rPr>
        <w:rFonts w:hint="eastAsia"/>
        <w:b/>
        <w:sz w:val="24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283" w:firstLine="0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484"/>
        </w:tabs>
        <w:ind w:left="4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281"/>
        </w:tabs>
        <w:ind w:left="10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760"/>
        </w:tabs>
        <w:ind w:left="17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327"/>
        </w:tabs>
        <w:ind w:left="23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894"/>
        </w:tabs>
        <w:ind w:left="28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3602"/>
        </w:tabs>
        <w:ind w:left="3602" w:hanging="1700"/>
      </w:pPr>
      <w:rPr>
        <w:rFonts w:hint="eastAsia"/>
      </w:rPr>
    </w:lvl>
  </w:abstractNum>
  <w:abstractNum w:abstractNumId="7" w15:restartNumberingAfterBreak="0">
    <w:nsid w:val="2F0A3D7C"/>
    <w:multiLevelType w:val="hybridMultilevel"/>
    <w:tmpl w:val="74D48A88"/>
    <w:lvl w:ilvl="0" w:tplc="04090011">
      <w:start w:val="1"/>
      <w:numFmt w:val="decimalEnclosedCircle"/>
      <w:lvlText w:val="%1"/>
      <w:lvlJc w:val="left"/>
      <w:pPr>
        <w:ind w:left="757" w:hanging="400"/>
      </w:pPr>
    </w:lvl>
    <w:lvl w:ilvl="1" w:tplc="04090019" w:tentative="1">
      <w:start w:val="1"/>
      <w:numFmt w:val="upperLetter"/>
      <w:lvlText w:val="%2."/>
      <w:lvlJc w:val="left"/>
      <w:pPr>
        <w:ind w:left="1157" w:hanging="400"/>
      </w:pPr>
    </w:lvl>
    <w:lvl w:ilvl="2" w:tplc="0409001B" w:tentative="1">
      <w:start w:val="1"/>
      <w:numFmt w:val="lowerRoman"/>
      <w:lvlText w:val="%3."/>
      <w:lvlJc w:val="right"/>
      <w:pPr>
        <w:ind w:left="1557" w:hanging="400"/>
      </w:pPr>
    </w:lvl>
    <w:lvl w:ilvl="3" w:tplc="0409000F" w:tentative="1">
      <w:start w:val="1"/>
      <w:numFmt w:val="decimal"/>
      <w:lvlText w:val="%4."/>
      <w:lvlJc w:val="left"/>
      <w:pPr>
        <w:ind w:left="1957" w:hanging="400"/>
      </w:pPr>
    </w:lvl>
    <w:lvl w:ilvl="4" w:tplc="04090019" w:tentative="1">
      <w:start w:val="1"/>
      <w:numFmt w:val="upperLetter"/>
      <w:lvlText w:val="%5."/>
      <w:lvlJc w:val="left"/>
      <w:pPr>
        <w:ind w:left="2357" w:hanging="400"/>
      </w:pPr>
    </w:lvl>
    <w:lvl w:ilvl="5" w:tplc="0409001B" w:tentative="1">
      <w:start w:val="1"/>
      <w:numFmt w:val="lowerRoman"/>
      <w:lvlText w:val="%6."/>
      <w:lvlJc w:val="right"/>
      <w:pPr>
        <w:ind w:left="2757" w:hanging="400"/>
      </w:pPr>
    </w:lvl>
    <w:lvl w:ilvl="6" w:tplc="0409000F" w:tentative="1">
      <w:start w:val="1"/>
      <w:numFmt w:val="decimal"/>
      <w:lvlText w:val="%7."/>
      <w:lvlJc w:val="left"/>
      <w:pPr>
        <w:ind w:left="3157" w:hanging="400"/>
      </w:pPr>
    </w:lvl>
    <w:lvl w:ilvl="7" w:tplc="04090019" w:tentative="1">
      <w:start w:val="1"/>
      <w:numFmt w:val="upperLetter"/>
      <w:lvlText w:val="%8."/>
      <w:lvlJc w:val="left"/>
      <w:pPr>
        <w:ind w:left="3557" w:hanging="400"/>
      </w:pPr>
    </w:lvl>
    <w:lvl w:ilvl="8" w:tplc="0409001B" w:tentative="1">
      <w:start w:val="1"/>
      <w:numFmt w:val="lowerRoman"/>
      <w:lvlText w:val="%9."/>
      <w:lvlJc w:val="right"/>
      <w:pPr>
        <w:ind w:left="3957" w:hanging="400"/>
      </w:pPr>
    </w:lvl>
  </w:abstractNum>
  <w:abstractNum w:abstractNumId="8" w15:restartNumberingAfterBreak="0">
    <w:nsid w:val="2FBC0521"/>
    <w:multiLevelType w:val="hybridMultilevel"/>
    <w:tmpl w:val="9C62F26A"/>
    <w:lvl w:ilvl="0" w:tplc="1988EF82">
      <w:start w:val="1"/>
      <w:numFmt w:val="lowerLetter"/>
      <w:lvlText w:val="(%1)"/>
      <w:lvlJc w:val="left"/>
      <w:pPr>
        <w:ind w:left="785" w:hanging="360"/>
      </w:pPr>
    </w:lvl>
    <w:lvl w:ilvl="1" w:tplc="05D63A7E">
      <w:start w:val="1"/>
      <w:numFmt w:val="upperLetter"/>
      <w:lvlText w:val="%2."/>
      <w:lvlJc w:val="left"/>
      <w:pPr>
        <w:ind w:left="1225" w:hanging="400"/>
      </w:pPr>
    </w:lvl>
    <w:lvl w:ilvl="2" w:tplc="79068216">
      <w:start w:val="1"/>
      <w:numFmt w:val="lowerRoman"/>
      <w:lvlText w:val="%3."/>
      <w:lvlJc w:val="right"/>
      <w:pPr>
        <w:ind w:left="1625" w:hanging="400"/>
      </w:pPr>
    </w:lvl>
    <w:lvl w:ilvl="3" w:tplc="1A92C014">
      <w:start w:val="1"/>
      <w:numFmt w:val="decimal"/>
      <w:lvlText w:val="%4."/>
      <w:lvlJc w:val="left"/>
      <w:pPr>
        <w:ind w:left="2025" w:hanging="400"/>
      </w:pPr>
    </w:lvl>
    <w:lvl w:ilvl="4" w:tplc="3B9C28F4">
      <w:start w:val="1"/>
      <w:numFmt w:val="upperLetter"/>
      <w:lvlText w:val="%5."/>
      <w:lvlJc w:val="left"/>
      <w:pPr>
        <w:ind w:left="2425" w:hanging="400"/>
      </w:pPr>
    </w:lvl>
    <w:lvl w:ilvl="5" w:tplc="A6C67148">
      <w:start w:val="1"/>
      <w:numFmt w:val="lowerRoman"/>
      <w:lvlText w:val="%6."/>
      <w:lvlJc w:val="right"/>
      <w:pPr>
        <w:ind w:left="2825" w:hanging="400"/>
      </w:pPr>
    </w:lvl>
    <w:lvl w:ilvl="6" w:tplc="63ECECAC">
      <w:start w:val="1"/>
      <w:numFmt w:val="decimal"/>
      <w:lvlText w:val="%7."/>
      <w:lvlJc w:val="left"/>
      <w:pPr>
        <w:ind w:left="3225" w:hanging="400"/>
      </w:pPr>
    </w:lvl>
    <w:lvl w:ilvl="7" w:tplc="14544CD0">
      <w:start w:val="1"/>
      <w:numFmt w:val="upperLetter"/>
      <w:lvlText w:val="%8."/>
      <w:lvlJc w:val="left"/>
      <w:pPr>
        <w:ind w:left="3625" w:hanging="400"/>
      </w:pPr>
    </w:lvl>
    <w:lvl w:ilvl="8" w:tplc="4266B46E">
      <w:start w:val="1"/>
      <w:numFmt w:val="lowerRoman"/>
      <w:lvlText w:val="%9."/>
      <w:lvlJc w:val="right"/>
      <w:pPr>
        <w:ind w:left="4025" w:hanging="400"/>
      </w:pPr>
    </w:lvl>
  </w:abstractNum>
  <w:abstractNum w:abstractNumId="9" w15:restartNumberingAfterBreak="0">
    <w:nsid w:val="320D5222"/>
    <w:multiLevelType w:val="singleLevel"/>
    <w:tmpl w:val="04090011"/>
    <w:lvl w:ilvl="0">
      <w:start w:val="1"/>
      <w:numFmt w:val="decimalEnclosedCircle"/>
      <w:lvlText w:val="%1"/>
      <w:lvlJc w:val="left"/>
      <w:pPr>
        <w:tabs>
          <w:tab w:val="num" w:pos="425"/>
        </w:tabs>
        <w:ind w:left="425" w:hanging="425"/>
      </w:pPr>
    </w:lvl>
  </w:abstractNum>
  <w:abstractNum w:abstractNumId="10" w15:restartNumberingAfterBreak="0">
    <w:nsid w:val="35221D35"/>
    <w:multiLevelType w:val="hybridMultilevel"/>
    <w:tmpl w:val="3AAC6A72"/>
    <w:lvl w:ilvl="0" w:tplc="8FE86260">
      <w:start w:val="1"/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1" w15:restartNumberingAfterBreak="0">
    <w:nsid w:val="37655094"/>
    <w:multiLevelType w:val="hybridMultilevel"/>
    <w:tmpl w:val="358A6A90"/>
    <w:lvl w:ilvl="0" w:tplc="118CA612">
      <w:start w:val="1"/>
      <w:numFmt w:val="bullet"/>
      <w:lvlText w:val=""/>
      <w:lvlJc w:val="left"/>
      <w:pPr>
        <w:ind w:left="400" w:hanging="400"/>
      </w:pPr>
      <w:rPr>
        <w:rFonts w:ascii="Wingdings" w:hAnsi="Wingdings" w:hint="default"/>
      </w:rPr>
    </w:lvl>
    <w:lvl w:ilvl="1" w:tplc="118CA612">
      <w:start w:val="1"/>
      <w:numFmt w:val="bullet"/>
      <w:lvlText w:val=""/>
      <w:lvlJc w:val="left"/>
      <w:pPr>
        <w:ind w:left="1195" w:hanging="795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3DBE740A"/>
    <w:multiLevelType w:val="singleLevel"/>
    <w:tmpl w:val="E3BE8C22"/>
    <w:lvl w:ilvl="0">
      <w:start w:val="1"/>
      <w:numFmt w:val="decimal"/>
      <w:lvlText w:val="%1."/>
      <w:legacy w:legacy="1" w:legacySpace="0" w:legacyIndent="425"/>
      <w:lvlJc w:val="left"/>
      <w:pPr>
        <w:ind w:left="829" w:hanging="425"/>
      </w:pPr>
    </w:lvl>
  </w:abstractNum>
  <w:abstractNum w:abstractNumId="13" w15:restartNumberingAfterBreak="0">
    <w:nsid w:val="45BA2EA2"/>
    <w:multiLevelType w:val="multilevel"/>
    <w:tmpl w:val="88CA1630"/>
    <w:lvl w:ilvl="0">
      <w:start w:val="1"/>
      <w:numFmt w:val="decimal"/>
      <w:lvlText w:val="%1"/>
      <w:lvlJc w:val="left"/>
      <w:pPr>
        <w:ind w:left="425" w:hanging="425"/>
      </w:pPr>
      <w:rPr>
        <w:sz w:val="30"/>
        <w:szCs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B803C51"/>
    <w:multiLevelType w:val="hybridMultilevel"/>
    <w:tmpl w:val="5084661C"/>
    <w:lvl w:ilvl="0" w:tplc="5F408A68">
      <w:start w:val="1"/>
      <w:numFmt w:val="decimal"/>
      <w:lvlText w:val="%1."/>
      <w:lvlJc w:val="left"/>
      <w:pPr>
        <w:ind w:left="1160" w:hanging="36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4BEB335A"/>
    <w:multiLevelType w:val="hybridMultilevel"/>
    <w:tmpl w:val="692AF3D8"/>
    <w:lvl w:ilvl="0" w:tplc="118CA612">
      <w:start w:val="1"/>
      <w:numFmt w:val="bullet"/>
      <w:lvlText w:val="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4BF66F49"/>
    <w:multiLevelType w:val="hybridMultilevel"/>
    <w:tmpl w:val="B028927E"/>
    <w:lvl w:ilvl="0" w:tplc="20C824E4"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7" w15:restartNumberingAfterBreak="0">
    <w:nsid w:val="506D39F4"/>
    <w:multiLevelType w:val="hybridMultilevel"/>
    <w:tmpl w:val="C3F64146"/>
    <w:lvl w:ilvl="0" w:tplc="F866F8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2775EF2"/>
    <w:multiLevelType w:val="multilevel"/>
    <w:tmpl w:val="2654C25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HAnsi" w:eastAsiaTheme="minorHAnsi" w:hAnsiTheme="minorHAnsi"/>
        <w:b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38442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0" w15:restartNumberingAfterBreak="0">
    <w:nsid w:val="544F1878"/>
    <w:multiLevelType w:val="hybridMultilevel"/>
    <w:tmpl w:val="A9244CAE"/>
    <w:lvl w:ilvl="0" w:tplc="118CA612">
      <w:start w:val="1"/>
      <w:numFmt w:val="bullet"/>
      <w:lvlText w:val="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563C0260"/>
    <w:multiLevelType w:val="hybridMultilevel"/>
    <w:tmpl w:val="9422669C"/>
    <w:lvl w:ilvl="0" w:tplc="7E3C553A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3C553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929D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5A69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70CA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F289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4800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1AF0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FE81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E16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65C212B2"/>
    <w:multiLevelType w:val="hybridMultilevel"/>
    <w:tmpl w:val="5650CE06"/>
    <w:lvl w:ilvl="0" w:tplc="118CA61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E3C553A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929DD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EC67960">
      <w:start w:val="1"/>
      <w:numFmt w:val="bullet"/>
      <w:lvlText w:val=""/>
      <w:lvlJc w:val="left"/>
      <w:pPr>
        <w:ind w:left="2520" w:hanging="360"/>
      </w:pPr>
      <w:rPr>
        <w:rFonts w:ascii="Wingdings" w:eastAsiaTheme="majorHAnsi" w:hAnsi="Wingdings" w:cs="Times New Roman" w:hint="default"/>
      </w:rPr>
    </w:lvl>
    <w:lvl w:ilvl="4" w:tplc="D570CA0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0F2895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A48008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41AF08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EFE81F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9B16FDD"/>
    <w:multiLevelType w:val="hybridMultilevel"/>
    <w:tmpl w:val="E32A7326"/>
    <w:lvl w:ilvl="0" w:tplc="0F906960"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25" w15:restartNumberingAfterBreak="0">
    <w:nsid w:val="6A2149FC"/>
    <w:multiLevelType w:val="hybridMultilevel"/>
    <w:tmpl w:val="74B85B40"/>
    <w:lvl w:ilvl="0" w:tplc="00B6974A">
      <w:start w:val="5"/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26" w15:restartNumberingAfterBreak="0">
    <w:nsid w:val="72173037"/>
    <w:multiLevelType w:val="hybridMultilevel"/>
    <w:tmpl w:val="5D8AD35C"/>
    <w:lvl w:ilvl="0" w:tplc="7BE69660">
      <w:start w:val="1"/>
      <w:numFmt w:val="lowerLetter"/>
      <w:lvlText w:val="(%1)"/>
      <w:lvlJc w:val="left"/>
      <w:pPr>
        <w:ind w:left="11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9" w:hanging="400"/>
      </w:pPr>
    </w:lvl>
    <w:lvl w:ilvl="2" w:tplc="0409001B" w:tentative="1">
      <w:start w:val="1"/>
      <w:numFmt w:val="lowerRoman"/>
      <w:lvlText w:val="%3."/>
      <w:lvlJc w:val="right"/>
      <w:pPr>
        <w:ind w:left="1999" w:hanging="400"/>
      </w:pPr>
    </w:lvl>
    <w:lvl w:ilvl="3" w:tplc="0409000F" w:tentative="1">
      <w:start w:val="1"/>
      <w:numFmt w:val="decimal"/>
      <w:lvlText w:val="%4."/>
      <w:lvlJc w:val="left"/>
      <w:pPr>
        <w:ind w:left="2399" w:hanging="400"/>
      </w:pPr>
    </w:lvl>
    <w:lvl w:ilvl="4" w:tplc="04090019" w:tentative="1">
      <w:start w:val="1"/>
      <w:numFmt w:val="upperLetter"/>
      <w:lvlText w:val="%5."/>
      <w:lvlJc w:val="left"/>
      <w:pPr>
        <w:ind w:left="2799" w:hanging="400"/>
      </w:pPr>
    </w:lvl>
    <w:lvl w:ilvl="5" w:tplc="0409001B" w:tentative="1">
      <w:start w:val="1"/>
      <w:numFmt w:val="lowerRoman"/>
      <w:lvlText w:val="%6."/>
      <w:lvlJc w:val="right"/>
      <w:pPr>
        <w:ind w:left="3199" w:hanging="400"/>
      </w:pPr>
    </w:lvl>
    <w:lvl w:ilvl="6" w:tplc="0409000F" w:tentative="1">
      <w:start w:val="1"/>
      <w:numFmt w:val="decimal"/>
      <w:lvlText w:val="%7."/>
      <w:lvlJc w:val="left"/>
      <w:pPr>
        <w:ind w:left="3599" w:hanging="400"/>
      </w:pPr>
    </w:lvl>
    <w:lvl w:ilvl="7" w:tplc="04090019" w:tentative="1">
      <w:start w:val="1"/>
      <w:numFmt w:val="upperLetter"/>
      <w:lvlText w:val="%8."/>
      <w:lvlJc w:val="left"/>
      <w:pPr>
        <w:ind w:left="3999" w:hanging="400"/>
      </w:pPr>
    </w:lvl>
    <w:lvl w:ilvl="8" w:tplc="0409001B" w:tentative="1">
      <w:start w:val="1"/>
      <w:numFmt w:val="lowerRoman"/>
      <w:lvlText w:val="%9."/>
      <w:lvlJc w:val="right"/>
      <w:pPr>
        <w:ind w:left="4399" w:hanging="400"/>
      </w:pPr>
    </w:lvl>
  </w:abstractNum>
  <w:abstractNum w:abstractNumId="27" w15:restartNumberingAfterBreak="0">
    <w:nsid w:val="7350096A"/>
    <w:multiLevelType w:val="hybridMultilevel"/>
    <w:tmpl w:val="77E4DC1A"/>
    <w:lvl w:ilvl="0" w:tplc="118CA612">
      <w:start w:val="1"/>
      <w:numFmt w:val="bullet"/>
      <w:lvlText w:val=""/>
      <w:lvlJc w:val="left"/>
      <w:pPr>
        <w:ind w:left="400" w:hanging="400"/>
      </w:pPr>
      <w:rPr>
        <w:rFonts w:ascii="Wingdings" w:hAnsi="Wingdings" w:hint="default"/>
      </w:rPr>
    </w:lvl>
    <w:lvl w:ilvl="1" w:tplc="118CA612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2" w:tplc="118CA612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79976A1C"/>
    <w:multiLevelType w:val="hybridMultilevel"/>
    <w:tmpl w:val="9C62F26A"/>
    <w:lvl w:ilvl="0" w:tplc="1988EF82">
      <w:start w:val="1"/>
      <w:numFmt w:val="lowerLetter"/>
      <w:lvlText w:val="(%1)"/>
      <w:lvlJc w:val="left"/>
      <w:pPr>
        <w:ind w:left="785" w:hanging="360"/>
      </w:pPr>
    </w:lvl>
    <w:lvl w:ilvl="1" w:tplc="05D63A7E">
      <w:start w:val="1"/>
      <w:numFmt w:val="upperLetter"/>
      <w:lvlText w:val="%2."/>
      <w:lvlJc w:val="left"/>
      <w:pPr>
        <w:ind w:left="1225" w:hanging="400"/>
      </w:pPr>
    </w:lvl>
    <w:lvl w:ilvl="2" w:tplc="79068216">
      <w:start w:val="1"/>
      <w:numFmt w:val="lowerRoman"/>
      <w:lvlText w:val="%3."/>
      <w:lvlJc w:val="right"/>
      <w:pPr>
        <w:ind w:left="1625" w:hanging="400"/>
      </w:pPr>
    </w:lvl>
    <w:lvl w:ilvl="3" w:tplc="1A92C014">
      <w:start w:val="1"/>
      <w:numFmt w:val="decimal"/>
      <w:lvlText w:val="%4."/>
      <w:lvlJc w:val="left"/>
      <w:pPr>
        <w:ind w:left="2025" w:hanging="400"/>
      </w:pPr>
    </w:lvl>
    <w:lvl w:ilvl="4" w:tplc="3B9C28F4">
      <w:start w:val="1"/>
      <w:numFmt w:val="upperLetter"/>
      <w:lvlText w:val="%5."/>
      <w:lvlJc w:val="left"/>
      <w:pPr>
        <w:ind w:left="2425" w:hanging="400"/>
      </w:pPr>
    </w:lvl>
    <w:lvl w:ilvl="5" w:tplc="A6C67148">
      <w:start w:val="1"/>
      <w:numFmt w:val="lowerRoman"/>
      <w:lvlText w:val="%6."/>
      <w:lvlJc w:val="right"/>
      <w:pPr>
        <w:ind w:left="2825" w:hanging="400"/>
      </w:pPr>
    </w:lvl>
    <w:lvl w:ilvl="6" w:tplc="63ECECAC">
      <w:start w:val="1"/>
      <w:numFmt w:val="decimal"/>
      <w:lvlText w:val="%7."/>
      <w:lvlJc w:val="left"/>
      <w:pPr>
        <w:ind w:left="3225" w:hanging="400"/>
      </w:pPr>
    </w:lvl>
    <w:lvl w:ilvl="7" w:tplc="14544CD0">
      <w:start w:val="1"/>
      <w:numFmt w:val="upperLetter"/>
      <w:lvlText w:val="%8."/>
      <w:lvlJc w:val="left"/>
      <w:pPr>
        <w:ind w:left="3625" w:hanging="400"/>
      </w:pPr>
    </w:lvl>
    <w:lvl w:ilvl="8" w:tplc="4266B46E">
      <w:start w:val="1"/>
      <w:numFmt w:val="lowerRoman"/>
      <w:lvlText w:val="%9."/>
      <w:lvlJc w:val="right"/>
      <w:pPr>
        <w:ind w:left="4025" w:hanging="400"/>
      </w:pPr>
    </w:lvl>
  </w:abstractNum>
  <w:abstractNum w:abstractNumId="29" w15:restartNumberingAfterBreak="0">
    <w:nsid w:val="7CF170FB"/>
    <w:multiLevelType w:val="hybridMultilevel"/>
    <w:tmpl w:val="3320C3CE"/>
    <w:lvl w:ilvl="0" w:tplc="C8027C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F217760"/>
    <w:multiLevelType w:val="hybridMultilevel"/>
    <w:tmpl w:val="BC06A70A"/>
    <w:lvl w:ilvl="0" w:tplc="B5421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9270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7ADD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8009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A4EF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BEEE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F60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D06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BA53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FD610A1"/>
    <w:multiLevelType w:val="hybridMultilevel"/>
    <w:tmpl w:val="E34ECD30"/>
    <w:lvl w:ilvl="0" w:tplc="118CA612">
      <w:start w:val="1"/>
      <w:numFmt w:val="bullet"/>
      <w:lvlText w:val=""/>
      <w:lvlJc w:val="left"/>
      <w:pPr>
        <w:ind w:left="400" w:hanging="400"/>
      </w:pPr>
      <w:rPr>
        <w:rFonts w:ascii="Wingdings" w:hAnsi="Wingdings" w:hint="default"/>
      </w:rPr>
    </w:lvl>
    <w:lvl w:ilvl="1" w:tplc="118CA612">
      <w:start w:val="1"/>
      <w:numFmt w:val="bullet"/>
      <w:lvlText w:val=""/>
      <w:lvlJc w:val="left"/>
      <w:pPr>
        <w:ind w:left="1204" w:hanging="804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21"/>
  </w:num>
  <w:num w:numId="4">
    <w:abstractNumId w:val="5"/>
  </w:num>
  <w:num w:numId="5">
    <w:abstractNumId w:val="2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4"/>
  </w:num>
  <w:num w:numId="14">
    <w:abstractNumId w:val="1"/>
  </w:num>
  <w:num w:numId="15">
    <w:abstractNumId w:val="30"/>
  </w:num>
  <w:num w:numId="16">
    <w:abstractNumId w:val="3"/>
  </w:num>
  <w:num w:numId="17">
    <w:abstractNumId w:val="17"/>
  </w:num>
  <w:num w:numId="18">
    <w:abstractNumId w:val="20"/>
  </w:num>
  <w:num w:numId="19">
    <w:abstractNumId w:val="31"/>
  </w:num>
  <w:num w:numId="20">
    <w:abstractNumId w:val="15"/>
  </w:num>
  <w:num w:numId="21">
    <w:abstractNumId w:val="11"/>
  </w:num>
  <w:num w:numId="22">
    <w:abstractNumId w:val="27"/>
  </w:num>
  <w:num w:numId="23">
    <w:abstractNumId w:val="24"/>
  </w:num>
  <w:num w:numId="24">
    <w:abstractNumId w:val="10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10"/>
  </w:num>
  <w:num w:numId="34">
    <w:abstractNumId w:val="22"/>
  </w:num>
  <w:num w:numId="35">
    <w:abstractNumId w:val="18"/>
  </w:num>
  <w:num w:numId="36">
    <w:abstractNumId w:val="25"/>
  </w:num>
  <w:num w:numId="37">
    <w:abstractNumId w:val="0"/>
  </w:num>
  <w:num w:numId="38">
    <w:abstractNumId w:val="16"/>
  </w:num>
  <w:num w:numId="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</w:num>
  <w:num w:numId="41">
    <w:abstractNumId w:val="12"/>
    <w:lvlOverride w:ilvl="0">
      <w:lvl w:ilvl="0">
        <w:start w:val="1"/>
        <w:numFmt w:val="decimal"/>
        <w:lvlText w:val="%1."/>
        <w:legacy w:legacy="1" w:legacySpace="0" w:legacyIndent="425"/>
        <w:lvlJc w:val="left"/>
        <w:pPr>
          <w:ind w:left="829" w:hanging="425"/>
        </w:pPr>
      </w:lvl>
    </w:lvlOverride>
  </w:num>
  <w:num w:numId="42">
    <w:abstractNumId w:val="29"/>
  </w:num>
  <w:num w:numId="43">
    <w:abstractNumId w:val="19"/>
    <w:lvlOverride w:ilvl="0">
      <w:startOverride w:val="1"/>
    </w:lvlOverride>
  </w:num>
  <w:num w:numId="44">
    <w:abstractNumId w:val="9"/>
    <w:lvlOverride w:ilvl="0">
      <w:startOverride w:val="1"/>
    </w:lvlOverride>
  </w:num>
  <w:num w:numId="45">
    <w:abstractNumId w:val="28"/>
  </w:num>
  <w:num w:numId="46">
    <w:abstractNumId w:val="26"/>
  </w:num>
  <w:num w:numId="47">
    <w:abstractNumId w:val="8"/>
  </w:num>
  <w:num w:numId="4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99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3A0"/>
    <w:rsid w:val="00000F30"/>
    <w:rsid w:val="00004BFB"/>
    <w:rsid w:val="000101BA"/>
    <w:rsid w:val="000121B0"/>
    <w:rsid w:val="000121B7"/>
    <w:rsid w:val="00015601"/>
    <w:rsid w:val="00016D32"/>
    <w:rsid w:val="00017314"/>
    <w:rsid w:val="00017B82"/>
    <w:rsid w:val="00020A6C"/>
    <w:rsid w:val="0002134B"/>
    <w:rsid w:val="000221A5"/>
    <w:rsid w:val="00022A32"/>
    <w:rsid w:val="000240DB"/>
    <w:rsid w:val="00025436"/>
    <w:rsid w:val="00025873"/>
    <w:rsid w:val="00030581"/>
    <w:rsid w:val="00030661"/>
    <w:rsid w:val="00030AF6"/>
    <w:rsid w:val="000313D3"/>
    <w:rsid w:val="000326E5"/>
    <w:rsid w:val="00032F7C"/>
    <w:rsid w:val="000333BD"/>
    <w:rsid w:val="000335C2"/>
    <w:rsid w:val="00034A67"/>
    <w:rsid w:val="00037099"/>
    <w:rsid w:val="000379AD"/>
    <w:rsid w:val="00037EB0"/>
    <w:rsid w:val="00043813"/>
    <w:rsid w:val="00043B60"/>
    <w:rsid w:val="00046249"/>
    <w:rsid w:val="0005063A"/>
    <w:rsid w:val="000520FE"/>
    <w:rsid w:val="000521BD"/>
    <w:rsid w:val="00054817"/>
    <w:rsid w:val="00054BAB"/>
    <w:rsid w:val="00055112"/>
    <w:rsid w:val="000572C1"/>
    <w:rsid w:val="00061E21"/>
    <w:rsid w:val="00062387"/>
    <w:rsid w:val="00064026"/>
    <w:rsid w:val="00065629"/>
    <w:rsid w:val="00066A2E"/>
    <w:rsid w:val="00066E34"/>
    <w:rsid w:val="0006798C"/>
    <w:rsid w:val="00070DFE"/>
    <w:rsid w:val="00076282"/>
    <w:rsid w:val="00084945"/>
    <w:rsid w:val="00084DB7"/>
    <w:rsid w:val="0008562A"/>
    <w:rsid w:val="000864C6"/>
    <w:rsid w:val="0009029C"/>
    <w:rsid w:val="00091F2A"/>
    <w:rsid w:val="00093A91"/>
    <w:rsid w:val="000A5532"/>
    <w:rsid w:val="000A6ADE"/>
    <w:rsid w:val="000A6B05"/>
    <w:rsid w:val="000A75E1"/>
    <w:rsid w:val="000B1AB9"/>
    <w:rsid w:val="000B7EA9"/>
    <w:rsid w:val="000C016B"/>
    <w:rsid w:val="000C2351"/>
    <w:rsid w:val="000C384D"/>
    <w:rsid w:val="000C3E45"/>
    <w:rsid w:val="000D0D07"/>
    <w:rsid w:val="000D1969"/>
    <w:rsid w:val="000D2152"/>
    <w:rsid w:val="000D337C"/>
    <w:rsid w:val="000E07D5"/>
    <w:rsid w:val="000E39F4"/>
    <w:rsid w:val="000E55C3"/>
    <w:rsid w:val="000E56C4"/>
    <w:rsid w:val="000F2E48"/>
    <w:rsid w:val="000F33B5"/>
    <w:rsid w:val="000F375B"/>
    <w:rsid w:val="000F5179"/>
    <w:rsid w:val="000F6106"/>
    <w:rsid w:val="000F697C"/>
    <w:rsid w:val="001017FF"/>
    <w:rsid w:val="001026CB"/>
    <w:rsid w:val="0010452F"/>
    <w:rsid w:val="00104820"/>
    <w:rsid w:val="00105C75"/>
    <w:rsid w:val="0011437E"/>
    <w:rsid w:val="0012334E"/>
    <w:rsid w:val="001259ED"/>
    <w:rsid w:val="0012666D"/>
    <w:rsid w:val="00130190"/>
    <w:rsid w:val="00130C34"/>
    <w:rsid w:val="00133344"/>
    <w:rsid w:val="00133379"/>
    <w:rsid w:val="001344AC"/>
    <w:rsid w:val="00134EE3"/>
    <w:rsid w:val="00135936"/>
    <w:rsid w:val="001360E9"/>
    <w:rsid w:val="00136FD1"/>
    <w:rsid w:val="00143499"/>
    <w:rsid w:val="0014677D"/>
    <w:rsid w:val="00147CB7"/>
    <w:rsid w:val="00147F07"/>
    <w:rsid w:val="00150745"/>
    <w:rsid w:val="00151169"/>
    <w:rsid w:val="00151D99"/>
    <w:rsid w:val="00152D44"/>
    <w:rsid w:val="00154472"/>
    <w:rsid w:val="00154B88"/>
    <w:rsid w:val="00156175"/>
    <w:rsid w:val="0016070D"/>
    <w:rsid w:val="001641BA"/>
    <w:rsid w:val="001641EC"/>
    <w:rsid w:val="00164798"/>
    <w:rsid w:val="00166A69"/>
    <w:rsid w:val="00171881"/>
    <w:rsid w:val="0017446B"/>
    <w:rsid w:val="00175B18"/>
    <w:rsid w:val="00175D9E"/>
    <w:rsid w:val="0018286F"/>
    <w:rsid w:val="00185776"/>
    <w:rsid w:val="0019026C"/>
    <w:rsid w:val="0019290E"/>
    <w:rsid w:val="00193737"/>
    <w:rsid w:val="00193C34"/>
    <w:rsid w:val="00194A81"/>
    <w:rsid w:val="00196CC7"/>
    <w:rsid w:val="001976DC"/>
    <w:rsid w:val="001A2122"/>
    <w:rsid w:val="001A5A67"/>
    <w:rsid w:val="001A5BAF"/>
    <w:rsid w:val="001A6012"/>
    <w:rsid w:val="001A62C5"/>
    <w:rsid w:val="001A664D"/>
    <w:rsid w:val="001A736E"/>
    <w:rsid w:val="001B3E5E"/>
    <w:rsid w:val="001B44D9"/>
    <w:rsid w:val="001B7151"/>
    <w:rsid w:val="001B7CC0"/>
    <w:rsid w:val="001C0525"/>
    <w:rsid w:val="001C074E"/>
    <w:rsid w:val="001C1C29"/>
    <w:rsid w:val="001C44E3"/>
    <w:rsid w:val="001C5CF1"/>
    <w:rsid w:val="001C6EE5"/>
    <w:rsid w:val="001D0363"/>
    <w:rsid w:val="001D0A7C"/>
    <w:rsid w:val="001D0D15"/>
    <w:rsid w:val="001D28C1"/>
    <w:rsid w:val="001D52E7"/>
    <w:rsid w:val="001D5382"/>
    <w:rsid w:val="001D7195"/>
    <w:rsid w:val="001E092B"/>
    <w:rsid w:val="001E1A1C"/>
    <w:rsid w:val="001E1B6B"/>
    <w:rsid w:val="001E2328"/>
    <w:rsid w:val="001E5499"/>
    <w:rsid w:val="001E6E0D"/>
    <w:rsid w:val="001F07B9"/>
    <w:rsid w:val="001F08CD"/>
    <w:rsid w:val="001F10CF"/>
    <w:rsid w:val="001F1D4E"/>
    <w:rsid w:val="001F26A2"/>
    <w:rsid w:val="001F303C"/>
    <w:rsid w:val="001F3E88"/>
    <w:rsid w:val="001F43FE"/>
    <w:rsid w:val="00200B70"/>
    <w:rsid w:val="002059DA"/>
    <w:rsid w:val="00206D46"/>
    <w:rsid w:val="002072CD"/>
    <w:rsid w:val="00213F5E"/>
    <w:rsid w:val="002266C4"/>
    <w:rsid w:val="0023268B"/>
    <w:rsid w:val="00232E83"/>
    <w:rsid w:val="00236E75"/>
    <w:rsid w:val="00237679"/>
    <w:rsid w:val="00241DE9"/>
    <w:rsid w:val="00244D81"/>
    <w:rsid w:val="00245443"/>
    <w:rsid w:val="00246509"/>
    <w:rsid w:val="00246E55"/>
    <w:rsid w:val="00246ED0"/>
    <w:rsid w:val="002543F5"/>
    <w:rsid w:val="00254E0F"/>
    <w:rsid w:val="002654C1"/>
    <w:rsid w:val="0027232B"/>
    <w:rsid w:val="00272A51"/>
    <w:rsid w:val="00272E2C"/>
    <w:rsid w:val="00281EF8"/>
    <w:rsid w:val="00285B84"/>
    <w:rsid w:val="00285BE1"/>
    <w:rsid w:val="00285F3B"/>
    <w:rsid w:val="00286C5C"/>
    <w:rsid w:val="00286F80"/>
    <w:rsid w:val="0029064B"/>
    <w:rsid w:val="002945E5"/>
    <w:rsid w:val="002947EF"/>
    <w:rsid w:val="00297234"/>
    <w:rsid w:val="002A384B"/>
    <w:rsid w:val="002A4F16"/>
    <w:rsid w:val="002A5245"/>
    <w:rsid w:val="002A7E9D"/>
    <w:rsid w:val="002B5221"/>
    <w:rsid w:val="002B52B3"/>
    <w:rsid w:val="002B5A54"/>
    <w:rsid w:val="002B77CA"/>
    <w:rsid w:val="002C17DC"/>
    <w:rsid w:val="002C23C3"/>
    <w:rsid w:val="002C23E8"/>
    <w:rsid w:val="002C4072"/>
    <w:rsid w:val="002C5C53"/>
    <w:rsid w:val="002E29F4"/>
    <w:rsid w:val="002E5032"/>
    <w:rsid w:val="002E5284"/>
    <w:rsid w:val="002E5B2C"/>
    <w:rsid w:val="002E6481"/>
    <w:rsid w:val="002E6D98"/>
    <w:rsid w:val="002F3E0A"/>
    <w:rsid w:val="002F4860"/>
    <w:rsid w:val="002F59BD"/>
    <w:rsid w:val="00301678"/>
    <w:rsid w:val="0030169C"/>
    <w:rsid w:val="00302A6E"/>
    <w:rsid w:val="003043A0"/>
    <w:rsid w:val="00305FEA"/>
    <w:rsid w:val="003134D8"/>
    <w:rsid w:val="00316C6F"/>
    <w:rsid w:val="00317A42"/>
    <w:rsid w:val="00320D83"/>
    <w:rsid w:val="00320E5E"/>
    <w:rsid w:val="0032141D"/>
    <w:rsid w:val="00322A75"/>
    <w:rsid w:val="00325351"/>
    <w:rsid w:val="003272F2"/>
    <w:rsid w:val="003301D5"/>
    <w:rsid w:val="0033073C"/>
    <w:rsid w:val="00330B67"/>
    <w:rsid w:val="00331F66"/>
    <w:rsid w:val="00332A9C"/>
    <w:rsid w:val="00336A0F"/>
    <w:rsid w:val="00340E40"/>
    <w:rsid w:val="00343A19"/>
    <w:rsid w:val="003462B2"/>
    <w:rsid w:val="00350BFB"/>
    <w:rsid w:val="003515DD"/>
    <w:rsid w:val="00351693"/>
    <w:rsid w:val="00351F61"/>
    <w:rsid w:val="00353378"/>
    <w:rsid w:val="00354835"/>
    <w:rsid w:val="003549DC"/>
    <w:rsid w:val="00354AF1"/>
    <w:rsid w:val="00354F12"/>
    <w:rsid w:val="00356034"/>
    <w:rsid w:val="00356DC9"/>
    <w:rsid w:val="0035779B"/>
    <w:rsid w:val="00362AE5"/>
    <w:rsid w:val="00364F23"/>
    <w:rsid w:val="003661EB"/>
    <w:rsid w:val="003668DB"/>
    <w:rsid w:val="0036743A"/>
    <w:rsid w:val="00367EF9"/>
    <w:rsid w:val="00373378"/>
    <w:rsid w:val="00374AD6"/>
    <w:rsid w:val="0038153B"/>
    <w:rsid w:val="00382A1C"/>
    <w:rsid w:val="00382EA6"/>
    <w:rsid w:val="00383141"/>
    <w:rsid w:val="00383882"/>
    <w:rsid w:val="00384EC9"/>
    <w:rsid w:val="00391957"/>
    <w:rsid w:val="003951DF"/>
    <w:rsid w:val="003A1BD4"/>
    <w:rsid w:val="003A5FAD"/>
    <w:rsid w:val="003B07E7"/>
    <w:rsid w:val="003B0F1F"/>
    <w:rsid w:val="003B3458"/>
    <w:rsid w:val="003B4590"/>
    <w:rsid w:val="003B488C"/>
    <w:rsid w:val="003B7BA1"/>
    <w:rsid w:val="003C2EF7"/>
    <w:rsid w:val="003C54EA"/>
    <w:rsid w:val="003C630C"/>
    <w:rsid w:val="003C636F"/>
    <w:rsid w:val="003C7BBC"/>
    <w:rsid w:val="003D021E"/>
    <w:rsid w:val="003D0BC3"/>
    <w:rsid w:val="003D2601"/>
    <w:rsid w:val="003E1B0B"/>
    <w:rsid w:val="003E2EC6"/>
    <w:rsid w:val="003E38B1"/>
    <w:rsid w:val="003F129C"/>
    <w:rsid w:val="003F3792"/>
    <w:rsid w:val="003F61BA"/>
    <w:rsid w:val="003F74E7"/>
    <w:rsid w:val="0040229C"/>
    <w:rsid w:val="004026BB"/>
    <w:rsid w:val="00402840"/>
    <w:rsid w:val="00402CAD"/>
    <w:rsid w:val="00411059"/>
    <w:rsid w:val="00413981"/>
    <w:rsid w:val="00416CC4"/>
    <w:rsid w:val="00417DB8"/>
    <w:rsid w:val="004303DC"/>
    <w:rsid w:val="00435FA0"/>
    <w:rsid w:val="004400A8"/>
    <w:rsid w:val="00445D56"/>
    <w:rsid w:val="00447216"/>
    <w:rsid w:val="004521A2"/>
    <w:rsid w:val="00452C34"/>
    <w:rsid w:val="00454A8E"/>
    <w:rsid w:val="00454D2E"/>
    <w:rsid w:val="00462FE0"/>
    <w:rsid w:val="00464683"/>
    <w:rsid w:val="00465B48"/>
    <w:rsid w:val="00467D08"/>
    <w:rsid w:val="00472E56"/>
    <w:rsid w:val="00474C42"/>
    <w:rsid w:val="00475696"/>
    <w:rsid w:val="0047657E"/>
    <w:rsid w:val="0047691D"/>
    <w:rsid w:val="004826A5"/>
    <w:rsid w:val="00484462"/>
    <w:rsid w:val="0048737F"/>
    <w:rsid w:val="004874EA"/>
    <w:rsid w:val="004911FF"/>
    <w:rsid w:val="00491FD6"/>
    <w:rsid w:val="00496C7A"/>
    <w:rsid w:val="004A0982"/>
    <w:rsid w:val="004A0BEB"/>
    <w:rsid w:val="004A5742"/>
    <w:rsid w:val="004A59AE"/>
    <w:rsid w:val="004A5F8C"/>
    <w:rsid w:val="004A7FC3"/>
    <w:rsid w:val="004B4938"/>
    <w:rsid w:val="004B6316"/>
    <w:rsid w:val="004C5D61"/>
    <w:rsid w:val="004D50EF"/>
    <w:rsid w:val="004D7737"/>
    <w:rsid w:val="004E0C32"/>
    <w:rsid w:val="004E4CBE"/>
    <w:rsid w:val="004F0103"/>
    <w:rsid w:val="004F0E79"/>
    <w:rsid w:val="004F5F73"/>
    <w:rsid w:val="004F70F8"/>
    <w:rsid w:val="0050004E"/>
    <w:rsid w:val="00500A59"/>
    <w:rsid w:val="00500EE4"/>
    <w:rsid w:val="00501C2C"/>
    <w:rsid w:val="005108ED"/>
    <w:rsid w:val="00511EEE"/>
    <w:rsid w:val="00516076"/>
    <w:rsid w:val="00520E99"/>
    <w:rsid w:val="0052289A"/>
    <w:rsid w:val="0052446E"/>
    <w:rsid w:val="00531B27"/>
    <w:rsid w:val="00531EAE"/>
    <w:rsid w:val="00536551"/>
    <w:rsid w:val="00536A73"/>
    <w:rsid w:val="00537092"/>
    <w:rsid w:val="005412EB"/>
    <w:rsid w:val="00543EE8"/>
    <w:rsid w:val="00551167"/>
    <w:rsid w:val="00553E55"/>
    <w:rsid w:val="005547B5"/>
    <w:rsid w:val="00555790"/>
    <w:rsid w:val="00556914"/>
    <w:rsid w:val="005573AC"/>
    <w:rsid w:val="00560645"/>
    <w:rsid w:val="00561281"/>
    <w:rsid w:val="00561D1B"/>
    <w:rsid w:val="00561D3B"/>
    <w:rsid w:val="0056478F"/>
    <w:rsid w:val="00566955"/>
    <w:rsid w:val="00570F63"/>
    <w:rsid w:val="005739C2"/>
    <w:rsid w:val="00574085"/>
    <w:rsid w:val="005750FD"/>
    <w:rsid w:val="0057742A"/>
    <w:rsid w:val="00577E04"/>
    <w:rsid w:val="0058174A"/>
    <w:rsid w:val="0058326C"/>
    <w:rsid w:val="00584601"/>
    <w:rsid w:val="00586E47"/>
    <w:rsid w:val="00587401"/>
    <w:rsid w:val="0059031C"/>
    <w:rsid w:val="0059129B"/>
    <w:rsid w:val="00596F71"/>
    <w:rsid w:val="005A251F"/>
    <w:rsid w:val="005A29CA"/>
    <w:rsid w:val="005A2F72"/>
    <w:rsid w:val="005A31F0"/>
    <w:rsid w:val="005A42EB"/>
    <w:rsid w:val="005A5E0A"/>
    <w:rsid w:val="005A5F35"/>
    <w:rsid w:val="005A64CD"/>
    <w:rsid w:val="005B43FF"/>
    <w:rsid w:val="005C1A8D"/>
    <w:rsid w:val="005C28EF"/>
    <w:rsid w:val="005C6BDD"/>
    <w:rsid w:val="005C6E71"/>
    <w:rsid w:val="005C7CBB"/>
    <w:rsid w:val="005D1110"/>
    <w:rsid w:val="005D1B5A"/>
    <w:rsid w:val="005D2703"/>
    <w:rsid w:val="005D3BB0"/>
    <w:rsid w:val="005D465E"/>
    <w:rsid w:val="005D7953"/>
    <w:rsid w:val="005E1219"/>
    <w:rsid w:val="005E3EA5"/>
    <w:rsid w:val="005E4517"/>
    <w:rsid w:val="005E5130"/>
    <w:rsid w:val="005E5ED2"/>
    <w:rsid w:val="005F080D"/>
    <w:rsid w:val="005F2369"/>
    <w:rsid w:val="005F5A2F"/>
    <w:rsid w:val="00606729"/>
    <w:rsid w:val="00611B58"/>
    <w:rsid w:val="00611C07"/>
    <w:rsid w:val="00613108"/>
    <w:rsid w:val="0061460B"/>
    <w:rsid w:val="00614E52"/>
    <w:rsid w:val="00615AFF"/>
    <w:rsid w:val="00617453"/>
    <w:rsid w:val="006252EF"/>
    <w:rsid w:val="00625C4A"/>
    <w:rsid w:val="00627711"/>
    <w:rsid w:val="006357F4"/>
    <w:rsid w:val="00636F1C"/>
    <w:rsid w:val="00642573"/>
    <w:rsid w:val="00644CBA"/>
    <w:rsid w:val="00646D1F"/>
    <w:rsid w:val="0064771E"/>
    <w:rsid w:val="00650F7F"/>
    <w:rsid w:val="0065199B"/>
    <w:rsid w:val="00652FE3"/>
    <w:rsid w:val="00657C56"/>
    <w:rsid w:val="006640F7"/>
    <w:rsid w:val="0066631C"/>
    <w:rsid w:val="0066687B"/>
    <w:rsid w:val="00666F1C"/>
    <w:rsid w:val="00675E31"/>
    <w:rsid w:val="0067672A"/>
    <w:rsid w:val="0068181C"/>
    <w:rsid w:val="0068250A"/>
    <w:rsid w:val="00682981"/>
    <w:rsid w:val="006848C6"/>
    <w:rsid w:val="00686152"/>
    <w:rsid w:val="00686BBF"/>
    <w:rsid w:val="00686D22"/>
    <w:rsid w:val="0068713C"/>
    <w:rsid w:val="006872E8"/>
    <w:rsid w:val="00690120"/>
    <w:rsid w:val="006942DB"/>
    <w:rsid w:val="0069465B"/>
    <w:rsid w:val="00695128"/>
    <w:rsid w:val="00696848"/>
    <w:rsid w:val="0069699F"/>
    <w:rsid w:val="00697B19"/>
    <w:rsid w:val="00697D5D"/>
    <w:rsid w:val="006A040D"/>
    <w:rsid w:val="006A21FD"/>
    <w:rsid w:val="006A5325"/>
    <w:rsid w:val="006A5640"/>
    <w:rsid w:val="006A71D3"/>
    <w:rsid w:val="006B0A5D"/>
    <w:rsid w:val="006B2E0C"/>
    <w:rsid w:val="006B54E0"/>
    <w:rsid w:val="006B6310"/>
    <w:rsid w:val="006B71BB"/>
    <w:rsid w:val="006C398A"/>
    <w:rsid w:val="006C3C70"/>
    <w:rsid w:val="006C43EC"/>
    <w:rsid w:val="006C44D4"/>
    <w:rsid w:val="006C46A2"/>
    <w:rsid w:val="006C53E7"/>
    <w:rsid w:val="006C5558"/>
    <w:rsid w:val="006D023A"/>
    <w:rsid w:val="006D2C47"/>
    <w:rsid w:val="006D36B5"/>
    <w:rsid w:val="006D4599"/>
    <w:rsid w:val="006D760E"/>
    <w:rsid w:val="006E0438"/>
    <w:rsid w:val="006E121E"/>
    <w:rsid w:val="006E3EFE"/>
    <w:rsid w:val="006E4BA1"/>
    <w:rsid w:val="006E6EA4"/>
    <w:rsid w:val="006E7541"/>
    <w:rsid w:val="006F1657"/>
    <w:rsid w:val="006F304C"/>
    <w:rsid w:val="006F7900"/>
    <w:rsid w:val="00700016"/>
    <w:rsid w:val="0070082A"/>
    <w:rsid w:val="0070205C"/>
    <w:rsid w:val="007040E3"/>
    <w:rsid w:val="00710106"/>
    <w:rsid w:val="00711B5E"/>
    <w:rsid w:val="00713AED"/>
    <w:rsid w:val="00714C29"/>
    <w:rsid w:val="00715150"/>
    <w:rsid w:val="00725DE8"/>
    <w:rsid w:val="00727727"/>
    <w:rsid w:val="007314AA"/>
    <w:rsid w:val="00731CA5"/>
    <w:rsid w:val="00732BA4"/>
    <w:rsid w:val="00732ED4"/>
    <w:rsid w:val="00736CD9"/>
    <w:rsid w:val="00736D18"/>
    <w:rsid w:val="007376B1"/>
    <w:rsid w:val="007413FE"/>
    <w:rsid w:val="00742EB8"/>
    <w:rsid w:val="007457F4"/>
    <w:rsid w:val="00747FC1"/>
    <w:rsid w:val="00750CA0"/>
    <w:rsid w:val="00750DCF"/>
    <w:rsid w:val="00754B2F"/>
    <w:rsid w:val="0075591E"/>
    <w:rsid w:val="00757386"/>
    <w:rsid w:val="0075740E"/>
    <w:rsid w:val="0076071D"/>
    <w:rsid w:val="007607C2"/>
    <w:rsid w:val="00762FEF"/>
    <w:rsid w:val="007632BF"/>
    <w:rsid w:val="00764CC4"/>
    <w:rsid w:val="00766211"/>
    <w:rsid w:val="00766215"/>
    <w:rsid w:val="00766F91"/>
    <w:rsid w:val="00766FF8"/>
    <w:rsid w:val="00767D16"/>
    <w:rsid w:val="0077190A"/>
    <w:rsid w:val="00773DD8"/>
    <w:rsid w:val="00774884"/>
    <w:rsid w:val="00774FCC"/>
    <w:rsid w:val="007757D7"/>
    <w:rsid w:val="00775EBC"/>
    <w:rsid w:val="007802C1"/>
    <w:rsid w:val="007814C2"/>
    <w:rsid w:val="00781DC8"/>
    <w:rsid w:val="00786F35"/>
    <w:rsid w:val="00791F7B"/>
    <w:rsid w:val="00796732"/>
    <w:rsid w:val="00796A36"/>
    <w:rsid w:val="00796FAC"/>
    <w:rsid w:val="007A315A"/>
    <w:rsid w:val="007A4253"/>
    <w:rsid w:val="007A547C"/>
    <w:rsid w:val="007A6835"/>
    <w:rsid w:val="007A79C1"/>
    <w:rsid w:val="007B286E"/>
    <w:rsid w:val="007B2938"/>
    <w:rsid w:val="007B2DF4"/>
    <w:rsid w:val="007B4312"/>
    <w:rsid w:val="007B4941"/>
    <w:rsid w:val="007C3820"/>
    <w:rsid w:val="007C52F3"/>
    <w:rsid w:val="007D0F5C"/>
    <w:rsid w:val="007E0F40"/>
    <w:rsid w:val="007E4080"/>
    <w:rsid w:val="007E6058"/>
    <w:rsid w:val="007E7D0D"/>
    <w:rsid w:val="007F1913"/>
    <w:rsid w:val="007F476E"/>
    <w:rsid w:val="007F4A5C"/>
    <w:rsid w:val="007F6DAE"/>
    <w:rsid w:val="007F7AA1"/>
    <w:rsid w:val="008024B0"/>
    <w:rsid w:val="008024FF"/>
    <w:rsid w:val="00804540"/>
    <w:rsid w:val="0080492D"/>
    <w:rsid w:val="00804954"/>
    <w:rsid w:val="00810B6E"/>
    <w:rsid w:val="008115DF"/>
    <w:rsid w:val="00821AEC"/>
    <w:rsid w:val="00822DE4"/>
    <w:rsid w:val="00824D59"/>
    <w:rsid w:val="00825654"/>
    <w:rsid w:val="008310EF"/>
    <w:rsid w:val="00831CED"/>
    <w:rsid w:val="0084328B"/>
    <w:rsid w:val="008445B5"/>
    <w:rsid w:val="00845254"/>
    <w:rsid w:val="00846F06"/>
    <w:rsid w:val="00847C7C"/>
    <w:rsid w:val="00852392"/>
    <w:rsid w:val="00852578"/>
    <w:rsid w:val="008539F7"/>
    <w:rsid w:val="00855795"/>
    <w:rsid w:val="00861D88"/>
    <w:rsid w:val="00865BE6"/>
    <w:rsid w:val="0087399B"/>
    <w:rsid w:val="0088408A"/>
    <w:rsid w:val="008866EE"/>
    <w:rsid w:val="00886EB2"/>
    <w:rsid w:val="0089209C"/>
    <w:rsid w:val="008923B3"/>
    <w:rsid w:val="00892531"/>
    <w:rsid w:val="00895E3D"/>
    <w:rsid w:val="008A3D9C"/>
    <w:rsid w:val="008A4E1E"/>
    <w:rsid w:val="008A6479"/>
    <w:rsid w:val="008B080C"/>
    <w:rsid w:val="008B5B57"/>
    <w:rsid w:val="008C4001"/>
    <w:rsid w:val="008C553D"/>
    <w:rsid w:val="008C795E"/>
    <w:rsid w:val="008D0415"/>
    <w:rsid w:val="008D0F3C"/>
    <w:rsid w:val="008D1B8A"/>
    <w:rsid w:val="008D497B"/>
    <w:rsid w:val="008D6BE0"/>
    <w:rsid w:val="008D7136"/>
    <w:rsid w:val="008D73A6"/>
    <w:rsid w:val="008D7682"/>
    <w:rsid w:val="008D7A27"/>
    <w:rsid w:val="008D7A80"/>
    <w:rsid w:val="008E3381"/>
    <w:rsid w:val="008E463E"/>
    <w:rsid w:val="008E593C"/>
    <w:rsid w:val="008E6181"/>
    <w:rsid w:val="008E6BA2"/>
    <w:rsid w:val="008F403D"/>
    <w:rsid w:val="008F799C"/>
    <w:rsid w:val="00900AFB"/>
    <w:rsid w:val="009105E0"/>
    <w:rsid w:val="00910C29"/>
    <w:rsid w:val="009121C9"/>
    <w:rsid w:val="00913571"/>
    <w:rsid w:val="00914AF4"/>
    <w:rsid w:val="00915502"/>
    <w:rsid w:val="0091601F"/>
    <w:rsid w:val="0092045B"/>
    <w:rsid w:val="00921F34"/>
    <w:rsid w:val="0092524E"/>
    <w:rsid w:val="009272D5"/>
    <w:rsid w:val="00933EBC"/>
    <w:rsid w:val="009349B0"/>
    <w:rsid w:val="00934B8D"/>
    <w:rsid w:val="00935110"/>
    <w:rsid w:val="00936649"/>
    <w:rsid w:val="009375A2"/>
    <w:rsid w:val="00940320"/>
    <w:rsid w:val="00940881"/>
    <w:rsid w:val="00943031"/>
    <w:rsid w:val="00944CF5"/>
    <w:rsid w:val="009454B9"/>
    <w:rsid w:val="00946C32"/>
    <w:rsid w:val="009509C6"/>
    <w:rsid w:val="009512EA"/>
    <w:rsid w:val="00951FB2"/>
    <w:rsid w:val="009527DF"/>
    <w:rsid w:val="00953634"/>
    <w:rsid w:val="00954739"/>
    <w:rsid w:val="00955AF7"/>
    <w:rsid w:val="009564B0"/>
    <w:rsid w:val="00957EDD"/>
    <w:rsid w:val="00962897"/>
    <w:rsid w:val="009632E2"/>
    <w:rsid w:val="00963B6E"/>
    <w:rsid w:val="00965D81"/>
    <w:rsid w:val="00970DBD"/>
    <w:rsid w:val="0097233C"/>
    <w:rsid w:val="009752F4"/>
    <w:rsid w:val="00975303"/>
    <w:rsid w:val="00975CC9"/>
    <w:rsid w:val="00977BDA"/>
    <w:rsid w:val="00980978"/>
    <w:rsid w:val="0098402C"/>
    <w:rsid w:val="009902FE"/>
    <w:rsid w:val="00990E82"/>
    <w:rsid w:val="00990EFF"/>
    <w:rsid w:val="0099117B"/>
    <w:rsid w:val="00991C96"/>
    <w:rsid w:val="00992FE4"/>
    <w:rsid w:val="00994DD8"/>
    <w:rsid w:val="00995857"/>
    <w:rsid w:val="009A1946"/>
    <w:rsid w:val="009B035E"/>
    <w:rsid w:val="009B0D51"/>
    <w:rsid w:val="009B1CA0"/>
    <w:rsid w:val="009B3BA3"/>
    <w:rsid w:val="009B4CCC"/>
    <w:rsid w:val="009B510A"/>
    <w:rsid w:val="009C0E75"/>
    <w:rsid w:val="009C46F9"/>
    <w:rsid w:val="009C5F03"/>
    <w:rsid w:val="009C62D3"/>
    <w:rsid w:val="009C72C5"/>
    <w:rsid w:val="009D0528"/>
    <w:rsid w:val="009D171B"/>
    <w:rsid w:val="009D4160"/>
    <w:rsid w:val="009D5B41"/>
    <w:rsid w:val="009D7F0C"/>
    <w:rsid w:val="009E1B4A"/>
    <w:rsid w:val="009E24D5"/>
    <w:rsid w:val="009E5EC4"/>
    <w:rsid w:val="009F132F"/>
    <w:rsid w:val="009F2A65"/>
    <w:rsid w:val="009F3514"/>
    <w:rsid w:val="009F36A3"/>
    <w:rsid w:val="009F5822"/>
    <w:rsid w:val="009F5B2B"/>
    <w:rsid w:val="009F6A2E"/>
    <w:rsid w:val="00A030E5"/>
    <w:rsid w:val="00A032DD"/>
    <w:rsid w:val="00A10694"/>
    <w:rsid w:val="00A11DE7"/>
    <w:rsid w:val="00A127B1"/>
    <w:rsid w:val="00A13319"/>
    <w:rsid w:val="00A13C8E"/>
    <w:rsid w:val="00A1400A"/>
    <w:rsid w:val="00A209E7"/>
    <w:rsid w:val="00A20BA4"/>
    <w:rsid w:val="00A26A84"/>
    <w:rsid w:val="00A3025F"/>
    <w:rsid w:val="00A36504"/>
    <w:rsid w:val="00A42369"/>
    <w:rsid w:val="00A43BC5"/>
    <w:rsid w:val="00A524D5"/>
    <w:rsid w:val="00A525F7"/>
    <w:rsid w:val="00A52C21"/>
    <w:rsid w:val="00A57F04"/>
    <w:rsid w:val="00A61623"/>
    <w:rsid w:val="00A62AC8"/>
    <w:rsid w:val="00A63989"/>
    <w:rsid w:val="00A64689"/>
    <w:rsid w:val="00A652FE"/>
    <w:rsid w:val="00A6550F"/>
    <w:rsid w:val="00A656F5"/>
    <w:rsid w:val="00A67299"/>
    <w:rsid w:val="00A6736D"/>
    <w:rsid w:val="00A67E65"/>
    <w:rsid w:val="00A71530"/>
    <w:rsid w:val="00A72331"/>
    <w:rsid w:val="00A74204"/>
    <w:rsid w:val="00A76C0A"/>
    <w:rsid w:val="00A80869"/>
    <w:rsid w:val="00A83B05"/>
    <w:rsid w:val="00A84352"/>
    <w:rsid w:val="00A84B4A"/>
    <w:rsid w:val="00A90409"/>
    <w:rsid w:val="00A905A5"/>
    <w:rsid w:val="00A919ED"/>
    <w:rsid w:val="00A934D3"/>
    <w:rsid w:val="00A938F1"/>
    <w:rsid w:val="00A94E51"/>
    <w:rsid w:val="00A971FE"/>
    <w:rsid w:val="00A976D7"/>
    <w:rsid w:val="00AA0FF6"/>
    <w:rsid w:val="00AA13CD"/>
    <w:rsid w:val="00AA15F8"/>
    <w:rsid w:val="00AA514E"/>
    <w:rsid w:val="00AA685A"/>
    <w:rsid w:val="00AB1FCA"/>
    <w:rsid w:val="00AC542F"/>
    <w:rsid w:val="00AD2B99"/>
    <w:rsid w:val="00AD316B"/>
    <w:rsid w:val="00AD4A65"/>
    <w:rsid w:val="00AD4DAB"/>
    <w:rsid w:val="00AD7F73"/>
    <w:rsid w:val="00AE02C0"/>
    <w:rsid w:val="00AE30FC"/>
    <w:rsid w:val="00AE6B6A"/>
    <w:rsid w:val="00AE7A99"/>
    <w:rsid w:val="00AF52DF"/>
    <w:rsid w:val="00AF5564"/>
    <w:rsid w:val="00B026B3"/>
    <w:rsid w:val="00B0290D"/>
    <w:rsid w:val="00B05918"/>
    <w:rsid w:val="00B059E6"/>
    <w:rsid w:val="00B10609"/>
    <w:rsid w:val="00B141B0"/>
    <w:rsid w:val="00B155D0"/>
    <w:rsid w:val="00B23597"/>
    <w:rsid w:val="00B2584C"/>
    <w:rsid w:val="00B25913"/>
    <w:rsid w:val="00B261CF"/>
    <w:rsid w:val="00B27A5C"/>
    <w:rsid w:val="00B318AD"/>
    <w:rsid w:val="00B3272B"/>
    <w:rsid w:val="00B335AE"/>
    <w:rsid w:val="00B3583F"/>
    <w:rsid w:val="00B35A28"/>
    <w:rsid w:val="00B35BDC"/>
    <w:rsid w:val="00B40214"/>
    <w:rsid w:val="00B40F1A"/>
    <w:rsid w:val="00B43CD7"/>
    <w:rsid w:val="00B43E55"/>
    <w:rsid w:val="00B45E5C"/>
    <w:rsid w:val="00B45F05"/>
    <w:rsid w:val="00B45F79"/>
    <w:rsid w:val="00B47457"/>
    <w:rsid w:val="00B51823"/>
    <w:rsid w:val="00B53B12"/>
    <w:rsid w:val="00B56431"/>
    <w:rsid w:val="00B61095"/>
    <w:rsid w:val="00B61651"/>
    <w:rsid w:val="00B617C8"/>
    <w:rsid w:val="00B706B1"/>
    <w:rsid w:val="00B7118F"/>
    <w:rsid w:val="00B72153"/>
    <w:rsid w:val="00B723E6"/>
    <w:rsid w:val="00B726BB"/>
    <w:rsid w:val="00B72800"/>
    <w:rsid w:val="00B733CD"/>
    <w:rsid w:val="00B7416E"/>
    <w:rsid w:val="00B81786"/>
    <w:rsid w:val="00B84088"/>
    <w:rsid w:val="00B84C10"/>
    <w:rsid w:val="00B8501E"/>
    <w:rsid w:val="00B85AF8"/>
    <w:rsid w:val="00B860B3"/>
    <w:rsid w:val="00B8740A"/>
    <w:rsid w:val="00B90DAC"/>
    <w:rsid w:val="00B91568"/>
    <w:rsid w:val="00B91C6C"/>
    <w:rsid w:val="00B963D1"/>
    <w:rsid w:val="00B97A30"/>
    <w:rsid w:val="00BA1059"/>
    <w:rsid w:val="00BA1662"/>
    <w:rsid w:val="00BA1CAD"/>
    <w:rsid w:val="00BA203C"/>
    <w:rsid w:val="00BA2CF1"/>
    <w:rsid w:val="00BA2E22"/>
    <w:rsid w:val="00BA3653"/>
    <w:rsid w:val="00BA4E22"/>
    <w:rsid w:val="00BA7161"/>
    <w:rsid w:val="00BB0F4C"/>
    <w:rsid w:val="00BB1221"/>
    <w:rsid w:val="00BB3295"/>
    <w:rsid w:val="00BB37CF"/>
    <w:rsid w:val="00BB3EB7"/>
    <w:rsid w:val="00BB42A7"/>
    <w:rsid w:val="00BB469D"/>
    <w:rsid w:val="00BC158F"/>
    <w:rsid w:val="00BC1E43"/>
    <w:rsid w:val="00BC4156"/>
    <w:rsid w:val="00BC785D"/>
    <w:rsid w:val="00BD1DFE"/>
    <w:rsid w:val="00BD225A"/>
    <w:rsid w:val="00BD225E"/>
    <w:rsid w:val="00BD281F"/>
    <w:rsid w:val="00BD32FA"/>
    <w:rsid w:val="00BD729C"/>
    <w:rsid w:val="00BE0BC2"/>
    <w:rsid w:val="00BE1ED8"/>
    <w:rsid w:val="00BE557D"/>
    <w:rsid w:val="00BE6371"/>
    <w:rsid w:val="00BF0700"/>
    <w:rsid w:val="00C00C35"/>
    <w:rsid w:val="00C02850"/>
    <w:rsid w:val="00C057D6"/>
    <w:rsid w:val="00C06BA8"/>
    <w:rsid w:val="00C07FE6"/>
    <w:rsid w:val="00C1126F"/>
    <w:rsid w:val="00C12900"/>
    <w:rsid w:val="00C12FD2"/>
    <w:rsid w:val="00C15A9B"/>
    <w:rsid w:val="00C16240"/>
    <w:rsid w:val="00C16273"/>
    <w:rsid w:val="00C200EA"/>
    <w:rsid w:val="00C20302"/>
    <w:rsid w:val="00C21A16"/>
    <w:rsid w:val="00C23F1D"/>
    <w:rsid w:val="00C3173A"/>
    <w:rsid w:val="00C361B2"/>
    <w:rsid w:val="00C4182F"/>
    <w:rsid w:val="00C42654"/>
    <w:rsid w:val="00C44A28"/>
    <w:rsid w:val="00C4589F"/>
    <w:rsid w:val="00C45BC9"/>
    <w:rsid w:val="00C45DFF"/>
    <w:rsid w:val="00C473DA"/>
    <w:rsid w:val="00C50FAB"/>
    <w:rsid w:val="00C51E23"/>
    <w:rsid w:val="00C52363"/>
    <w:rsid w:val="00C53107"/>
    <w:rsid w:val="00C537AD"/>
    <w:rsid w:val="00C547DF"/>
    <w:rsid w:val="00C57826"/>
    <w:rsid w:val="00C67635"/>
    <w:rsid w:val="00C73FB5"/>
    <w:rsid w:val="00C74C7F"/>
    <w:rsid w:val="00C75DD6"/>
    <w:rsid w:val="00C82A8E"/>
    <w:rsid w:val="00C84C53"/>
    <w:rsid w:val="00C85824"/>
    <w:rsid w:val="00C86E4D"/>
    <w:rsid w:val="00C90E8B"/>
    <w:rsid w:val="00C91FAC"/>
    <w:rsid w:val="00C966B5"/>
    <w:rsid w:val="00C97842"/>
    <w:rsid w:val="00CA7154"/>
    <w:rsid w:val="00CB03C1"/>
    <w:rsid w:val="00CB3218"/>
    <w:rsid w:val="00CB3AAE"/>
    <w:rsid w:val="00CB648F"/>
    <w:rsid w:val="00CB7029"/>
    <w:rsid w:val="00CB7589"/>
    <w:rsid w:val="00CC0AF7"/>
    <w:rsid w:val="00CC2EE4"/>
    <w:rsid w:val="00CC487C"/>
    <w:rsid w:val="00CC647F"/>
    <w:rsid w:val="00CC6550"/>
    <w:rsid w:val="00CC6E15"/>
    <w:rsid w:val="00CD0A9D"/>
    <w:rsid w:val="00CE33C9"/>
    <w:rsid w:val="00CE44EA"/>
    <w:rsid w:val="00CE51A7"/>
    <w:rsid w:val="00CE576C"/>
    <w:rsid w:val="00CE77A5"/>
    <w:rsid w:val="00CF0285"/>
    <w:rsid w:val="00CF12FC"/>
    <w:rsid w:val="00CF753D"/>
    <w:rsid w:val="00D01ECC"/>
    <w:rsid w:val="00D039AE"/>
    <w:rsid w:val="00D10691"/>
    <w:rsid w:val="00D1099C"/>
    <w:rsid w:val="00D15B2A"/>
    <w:rsid w:val="00D1605A"/>
    <w:rsid w:val="00D16082"/>
    <w:rsid w:val="00D164AE"/>
    <w:rsid w:val="00D16F07"/>
    <w:rsid w:val="00D21419"/>
    <w:rsid w:val="00D224F4"/>
    <w:rsid w:val="00D256E7"/>
    <w:rsid w:val="00D2579C"/>
    <w:rsid w:val="00D25BDA"/>
    <w:rsid w:val="00D30BC0"/>
    <w:rsid w:val="00D30C5D"/>
    <w:rsid w:val="00D32984"/>
    <w:rsid w:val="00D361B3"/>
    <w:rsid w:val="00D36AFC"/>
    <w:rsid w:val="00D36CC5"/>
    <w:rsid w:val="00D409A8"/>
    <w:rsid w:val="00D41A46"/>
    <w:rsid w:val="00D5369B"/>
    <w:rsid w:val="00D56492"/>
    <w:rsid w:val="00D568BE"/>
    <w:rsid w:val="00D5722E"/>
    <w:rsid w:val="00D61D1D"/>
    <w:rsid w:val="00D62A9F"/>
    <w:rsid w:val="00D72EE9"/>
    <w:rsid w:val="00D7569E"/>
    <w:rsid w:val="00D75C24"/>
    <w:rsid w:val="00D76749"/>
    <w:rsid w:val="00D77EB7"/>
    <w:rsid w:val="00D80349"/>
    <w:rsid w:val="00D824A3"/>
    <w:rsid w:val="00D84153"/>
    <w:rsid w:val="00D85FBC"/>
    <w:rsid w:val="00D87E95"/>
    <w:rsid w:val="00D912AC"/>
    <w:rsid w:val="00D93215"/>
    <w:rsid w:val="00D9751E"/>
    <w:rsid w:val="00D97BD7"/>
    <w:rsid w:val="00DA13EC"/>
    <w:rsid w:val="00DA15EF"/>
    <w:rsid w:val="00DA178A"/>
    <w:rsid w:val="00DA1E25"/>
    <w:rsid w:val="00DA254D"/>
    <w:rsid w:val="00DA4661"/>
    <w:rsid w:val="00DA48E1"/>
    <w:rsid w:val="00DA4F71"/>
    <w:rsid w:val="00DB0109"/>
    <w:rsid w:val="00DB2E2F"/>
    <w:rsid w:val="00DB4749"/>
    <w:rsid w:val="00DB48E5"/>
    <w:rsid w:val="00DB4B42"/>
    <w:rsid w:val="00DB5E6E"/>
    <w:rsid w:val="00DB7C44"/>
    <w:rsid w:val="00DC0549"/>
    <w:rsid w:val="00DC2F60"/>
    <w:rsid w:val="00DC30C9"/>
    <w:rsid w:val="00DC6BF0"/>
    <w:rsid w:val="00DD2131"/>
    <w:rsid w:val="00DD2825"/>
    <w:rsid w:val="00DD7AF6"/>
    <w:rsid w:val="00DE1AE5"/>
    <w:rsid w:val="00DE36C8"/>
    <w:rsid w:val="00DE4023"/>
    <w:rsid w:val="00DF2763"/>
    <w:rsid w:val="00DF3BC3"/>
    <w:rsid w:val="00DF3F0A"/>
    <w:rsid w:val="00DF48C7"/>
    <w:rsid w:val="00DF6385"/>
    <w:rsid w:val="00E03828"/>
    <w:rsid w:val="00E07D76"/>
    <w:rsid w:val="00E15E7F"/>
    <w:rsid w:val="00E17966"/>
    <w:rsid w:val="00E22375"/>
    <w:rsid w:val="00E323A8"/>
    <w:rsid w:val="00E35B3F"/>
    <w:rsid w:val="00E35E7E"/>
    <w:rsid w:val="00E41A6A"/>
    <w:rsid w:val="00E41FF9"/>
    <w:rsid w:val="00E47464"/>
    <w:rsid w:val="00E47971"/>
    <w:rsid w:val="00E50CFB"/>
    <w:rsid w:val="00E51B3B"/>
    <w:rsid w:val="00E562A2"/>
    <w:rsid w:val="00E56693"/>
    <w:rsid w:val="00E56FAB"/>
    <w:rsid w:val="00E57ADB"/>
    <w:rsid w:val="00E60A6A"/>
    <w:rsid w:val="00E6387B"/>
    <w:rsid w:val="00E651CB"/>
    <w:rsid w:val="00E678DF"/>
    <w:rsid w:val="00E72512"/>
    <w:rsid w:val="00E7328F"/>
    <w:rsid w:val="00E7410B"/>
    <w:rsid w:val="00E74567"/>
    <w:rsid w:val="00E74E85"/>
    <w:rsid w:val="00E80B40"/>
    <w:rsid w:val="00E80FEE"/>
    <w:rsid w:val="00E84A3C"/>
    <w:rsid w:val="00E852F0"/>
    <w:rsid w:val="00E86CF1"/>
    <w:rsid w:val="00E90F34"/>
    <w:rsid w:val="00E90FDD"/>
    <w:rsid w:val="00E92CB6"/>
    <w:rsid w:val="00E96529"/>
    <w:rsid w:val="00E977C9"/>
    <w:rsid w:val="00EA0139"/>
    <w:rsid w:val="00EA1F8D"/>
    <w:rsid w:val="00EA3DE9"/>
    <w:rsid w:val="00EA3E5B"/>
    <w:rsid w:val="00EA464E"/>
    <w:rsid w:val="00EA556F"/>
    <w:rsid w:val="00EA68D5"/>
    <w:rsid w:val="00EA6D88"/>
    <w:rsid w:val="00EB0607"/>
    <w:rsid w:val="00EB0CA7"/>
    <w:rsid w:val="00EB0F69"/>
    <w:rsid w:val="00EB35F8"/>
    <w:rsid w:val="00EB539A"/>
    <w:rsid w:val="00EB6496"/>
    <w:rsid w:val="00EB6CD1"/>
    <w:rsid w:val="00EB7166"/>
    <w:rsid w:val="00EB7E37"/>
    <w:rsid w:val="00EB7EF0"/>
    <w:rsid w:val="00EC35E4"/>
    <w:rsid w:val="00ED17F5"/>
    <w:rsid w:val="00ED4688"/>
    <w:rsid w:val="00EE10BD"/>
    <w:rsid w:val="00EF2DA0"/>
    <w:rsid w:val="00EF4693"/>
    <w:rsid w:val="00EF552A"/>
    <w:rsid w:val="00F01DF6"/>
    <w:rsid w:val="00F1001A"/>
    <w:rsid w:val="00F10263"/>
    <w:rsid w:val="00F10AE7"/>
    <w:rsid w:val="00F1396F"/>
    <w:rsid w:val="00F16871"/>
    <w:rsid w:val="00F16A2E"/>
    <w:rsid w:val="00F1702E"/>
    <w:rsid w:val="00F17620"/>
    <w:rsid w:val="00F1793B"/>
    <w:rsid w:val="00F21486"/>
    <w:rsid w:val="00F21601"/>
    <w:rsid w:val="00F22D56"/>
    <w:rsid w:val="00F24636"/>
    <w:rsid w:val="00F25707"/>
    <w:rsid w:val="00F2578A"/>
    <w:rsid w:val="00F25D05"/>
    <w:rsid w:val="00F308AA"/>
    <w:rsid w:val="00F33238"/>
    <w:rsid w:val="00F33938"/>
    <w:rsid w:val="00F339D0"/>
    <w:rsid w:val="00F35CEC"/>
    <w:rsid w:val="00F41C96"/>
    <w:rsid w:val="00F4212C"/>
    <w:rsid w:val="00F428A4"/>
    <w:rsid w:val="00F42DB4"/>
    <w:rsid w:val="00F479A7"/>
    <w:rsid w:val="00F523AC"/>
    <w:rsid w:val="00F53E88"/>
    <w:rsid w:val="00F5405C"/>
    <w:rsid w:val="00F54BC2"/>
    <w:rsid w:val="00F55362"/>
    <w:rsid w:val="00F557C8"/>
    <w:rsid w:val="00F55AF3"/>
    <w:rsid w:val="00F56A24"/>
    <w:rsid w:val="00F577CD"/>
    <w:rsid w:val="00F60114"/>
    <w:rsid w:val="00F629BA"/>
    <w:rsid w:val="00F636EF"/>
    <w:rsid w:val="00F65ACD"/>
    <w:rsid w:val="00F70811"/>
    <w:rsid w:val="00F70ADE"/>
    <w:rsid w:val="00F70D9A"/>
    <w:rsid w:val="00F73FAD"/>
    <w:rsid w:val="00F80F24"/>
    <w:rsid w:val="00F82F1E"/>
    <w:rsid w:val="00F84E91"/>
    <w:rsid w:val="00F9468C"/>
    <w:rsid w:val="00F95518"/>
    <w:rsid w:val="00F95576"/>
    <w:rsid w:val="00F96DD8"/>
    <w:rsid w:val="00F97272"/>
    <w:rsid w:val="00FA002B"/>
    <w:rsid w:val="00FA0147"/>
    <w:rsid w:val="00FA0F92"/>
    <w:rsid w:val="00FA1D53"/>
    <w:rsid w:val="00FA53B2"/>
    <w:rsid w:val="00FA624F"/>
    <w:rsid w:val="00FA7A3D"/>
    <w:rsid w:val="00FB1C19"/>
    <w:rsid w:val="00FC07E0"/>
    <w:rsid w:val="00FC6408"/>
    <w:rsid w:val="00FC736A"/>
    <w:rsid w:val="00FD1548"/>
    <w:rsid w:val="00FD2612"/>
    <w:rsid w:val="00FD4491"/>
    <w:rsid w:val="00FD504C"/>
    <w:rsid w:val="00FD516A"/>
    <w:rsid w:val="00FE45C8"/>
    <w:rsid w:val="00FE7339"/>
    <w:rsid w:val="00FF1983"/>
    <w:rsid w:val="00FF3C03"/>
    <w:rsid w:val="00FF4882"/>
    <w:rsid w:val="00FF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B49BD9"/>
  <w15:docId w15:val="{2218858E-1946-4FB0-BE78-7F10A73A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5C24"/>
    <w:rPr>
      <w:rFonts w:eastAsia="Times New Roman"/>
      <w:sz w:val="24"/>
      <w:szCs w:val="24"/>
      <w:lang w:eastAsia="ko-Kore-KR"/>
    </w:rPr>
  </w:style>
  <w:style w:type="paragraph" w:styleId="1">
    <w:name w:val="heading 1"/>
    <w:basedOn w:val="a"/>
    <w:next w:val="a"/>
    <w:link w:val="1Char"/>
    <w:qFormat/>
    <w:rsid w:val="003043A0"/>
    <w:pPr>
      <w:keepNext/>
      <w:widowControl w:val="0"/>
      <w:numPr>
        <w:numId w:val="1"/>
      </w:numPr>
      <w:wordWrap w:val="0"/>
      <w:autoSpaceDE w:val="0"/>
      <w:autoSpaceDN w:val="0"/>
      <w:jc w:val="both"/>
      <w:outlineLvl w:val="0"/>
    </w:pPr>
    <w:rPr>
      <w:rFonts w:ascii="Arial" w:eastAsia="MS Gothic" w:hAnsi="Arial"/>
      <w:kern w:val="2"/>
      <w:sz w:val="28"/>
      <w:szCs w:val="28"/>
      <w:lang w:eastAsia="ko-KR"/>
    </w:rPr>
  </w:style>
  <w:style w:type="paragraph" w:styleId="2">
    <w:name w:val="heading 2"/>
    <w:basedOn w:val="a"/>
    <w:next w:val="a"/>
    <w:link w:val="2Char"/>
    <w:qFormat/>
    <w:rsid w:val="00BB0F4C"/>
    <w:pPr>
      <w:keepNext/>
      <w:widowControl w:val="0"/>
      <w:numPr>
        <w:ilvl w:val="1"/>
        <w:numId w:val="1"/>
      </w:numPr>
      <w:wordWrap w:val="0"/>
      <w:autoSpaceDE w:val="0"/>
      <w:autoSpaceDN w:val="0"/>
      <w:jc w:val="both"/>
      <w:outlineLvl w:val="1"/>
    </w:pPr>
    <w:rPr>
      <w:rFonts w:ascii="Arial" w:eastAsia="MS Gothic" w:hAnsi="Arial"/>
      <w:kern w:val="2"/>
      <w:lang w:eastAsia="ko-KR"/>
    </w:rPr>
  </w:style>
  <w:style w:type="paragraph" w:styleId="3">
    <w:name w:val="heading 3"/>
    <w:basedOn w:val="a"/>
    <w:next w:val="a"/>
    <w:link w:val="3Char"/>
    <w:qFormat/>
    <w:rsid w:val="003043A0"/>
    <w:pPr>
      <w:keepNext/>
      <w:widowControl w:val="0"/>
      <w:numPr>
        <w:ilvl w:val="2"/>
        <w:numId w:val="1"/>
      </w:numPr>
      <w:wordWrap w:val="0"/>
      <w:autoSpaceDE w:val="0"/>
      <w:autoSpaceDN w:val="0"/>
      <w:jc w:val="both"/>
      <w:outlineLvl w:val="2"/>
    </w:pPr>
    <w:rPr>
      <w:rFonts w:ascii="Arial" w:eastAsia="MS Gothic" w:hAnsi="Arial"/>
      <w:kern w:val="2"/>
      <w:sz w:val="20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Char"/>
    <w:qFormat/>
    <w:rsid w:val="000121B7"/>
    <w:pPr>
      <w:widowControl w:val="0"/>
      <w:wordWrap w:val="0"/>
      <w:autoSpaceDE w:val="0"/>
      <w:autoSpaceDN w:val="0"/>
      <w:spacing w:before="120" w:after="240"/>
      <w:jc w:val="both"/>
    </w:pPr>
    <w:rPr>
      <w:rFonts w:ascii="바탕" w:eastAsia="MS Gothic"/>
      <w:bCs/>
      <w:kern w:val="2"/>
      <w:sz w:val="20"/>
      <w:szCs w:val="20"/>
      <w:lang w:eastAsia="ko-KR"/>
    </w:rPr>
  </w:style>
  <w:style w:type="table" w:styleId="a4">
    <w:name w:val="Table Grid"/>
    <w:basedOn w:val="a1"/>
    <w:uiPriority w:val="59"/>
    <w:rsid w:val="008F799C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캡션 Char"/>
    <w:basedOn w:val="a0"/>
    <w:link w:val="a3"/>
    <w:rsid w:val="000121B7"/>
    <w:rPr>
      <w:rFonts w:ascii="바탕" w:eastAsia="MS Gothic"/>
      <w:bCs/>
      <w:kern w:val="2"/>
      <w:lang w:val="en-US" w:eastAsia="ko-KR" w:bidi="ar-SA"/>
    </w:rPr>
  </w:style>
  <w:style w:type="character" w:styleId="a5">
    <w:name w:val="FollowedHyperlink"/>
    <w:basedOn w:val="a0"/>
    <w:rsid w:val="00383141"/>
    <w:rPr>
      <w:color w:val="800080"/>
      <w:u w:val="single"/>
    </w:rPr>
  </w:style>
  <w:style w:type="paragraph" w:styleId="a6">
    <w:name w:val="Document Map"/>
    <w:basedOn w:val="a"/>
    <w:link w:val="Char0"/>
    <w:uiPriority w:val="99"/>
    <w:semiHidden/>
    <w:unhideWhenUsed/>
    <w:rsid w:val="003301D5"/>
    <w:pPr>
      <w:widowControl w:val="0"/>
      <w:wordWrap w:val="0"/>
      <w:autoSpaceDE w:val="0"/>
      <w:autoSpaceDN w:val="0"/>
      <w:jc w:val="both"/>
    </w:pPr>
    <w:rPr>
      <w:rFonts w:ascii="굴림" w:eastAsia="굴림"/>
      <w:kern w:val="2"/>
      <w:sz w:val="16"/>
      <w:szCs w:val="16"/>
      <w:lang w:eastAsia="ko-KR"/>
    </w:rPr>
  </w:style>
  <w:style w:type="character" w:customStyle="1" w:styleId="Char0">
    <w:name w:val="문서 구조 Char"/>
    <w:basedOn w:val="a0"/>
    <w:link w:val="a6"/>
    <w:uiPriority w:val="99"/>
    <w:semiHidden/>
    <w:rsid w:val="003301D5"/>
    <w:rPr>
      <w:rFonts w:ascii="굴림" w:eastAsia="굴림"/>
      <w:kern w:val="2"/>
      <w:sz w:val="16"/>
      <w:szCs w:val="16"/>
    </w:rPr>
  </w:style>
  <w:style w:type="character" w:customStyle="1" w:styleId="MTEquationSection">
    <w:name w:val="MTEquationSection"/>
    <w:basedOn w:val="a0"/>
    <w:rsid w:val="009E5EC4"/>
    <w:rPr>
      <w:vanish/>
      <w:color w:val="FF0000"/>
    </w:rPr>
  </w:style>
  <w:style w:type="paragraph" w:customStyle="1" w:styleId="MTDisplayEquation">
    <w:name w:val="MTDisplayEquation"/>
    <w:basedOn w:val="a"/>
    <w:next w:val="a"/>
    <w:rsid w:val="009E5EC4"/>
    <w:pPr>
      <w:widowControl w:val="0"/>
      <w:tabs>
        <w:tab w:val="center" w:pos="4240"/>
        <w:tab w:val="right" w:pos="8500"/>
      </w:tabs>
      <w:wordWrap w:val="0"/>
      <w:autoSpaceDE w:val="0"/>
      <w:autoSpaceDN w:val="0"/>
      <w:jc w:val="both"/>
    </w:pPr>
    <w:rPr>
      <w:rFonts w:ascii="바탕" w:eastAsia="바탕"/>
      <w:kern w:val="2"/>
      <w:sz w:val="20"/>
      <w:lang w:eastAsia="ko-KR"/>
    </w:rPr>
  </w:style>
  <w:style w:type="paragraph" w:styleId="a7">
    <w:name w:val="header"/>
    <w:basedOn w:val="a"/>
    <w:link w:val="Char1"/>
    <w:uiPriority w:val="99"/>
    <w:unhideWhenUsed/>
    <w:rsid w:val="003301D5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</w:pPr>
    <w:rPr>
      <w:rFonts w:ascii="바탕" w:eastAsia="MS Gothic"/>
      <w:kern w:val="2"/>
      <w:sz w:val="20"/>
      <w:lang w:eastAsia="ko-KR"/>
    </w:rPr>
  </w:style>
  <w:style w:type="character" w:customStyle="1" w:styleId="Char1">
    <w:name w:val="머리글 Char"/>
    <w:basedOn w:val="a0"/>
    <w:link w:val="a7"/>
    <w:uiPriority w:val="99"/>
    <w:rsid w:val="003301D5"/>
    <w:rPr>
      <w:rFonts w:ascii="바탕" w:eastAsia="MS Gothic"/>
      <w:kern w:val="2"/>
      <w:szCs w:val="24"/>
    </w:rPr>
  </w:style>
  <w:style w:type="paragraph" w:styleId="a8">
    <w:name w:val="footer"/>
    <w:basedOn w:val="a"/>
    <w:link w:val="Char2"/>
    <w:uiPriority w:val="99"/>
    <w:unhideWhenUsed/>
    <w:rsid w:val="003301D5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</w:pPr>
    <w:rPr>
      <w:rFonts w:ascii="바탕" w:eastAsia="MS Gothic"/>
      <w:kern w:val="2"/>
      <w:sz w:val="20"/>
      <w:lang w:eastAsia="ko-KR"/>
    </w:rPr>
  </w:style>
  <w:style w:type="character" w:customStyle="1" w:styleId="Char2">
    <w:name w:val="바닥글 Char"/>
    <w:basedOn w:val="a0"/>
    <w:link w:val="a8"/>
    <w:uiPriority w:val="99"/>
    <w:rsid w:val="003301D5"/>
    <w:rPr>
      <w:rFonts w:ascii="바탕" w:eastAsia="MS Gothic"/>
      <w:kern w:val="2"/>
      <w:szCs w:val="24"/>
    </w:rPr>
  </w:style>
  <w:style w:type="character" w:customStyle="1" w:styleId="3Char">
    <w:name w:val="제목 3 Char"/>
    <w:basedOn w:val="a0"/>
    <w:link w:val="3"/>
    <w:rsid w:val="00B860B3"/>
    <w:rPr>
      <w:rFonts w:ascii="Arial" w:eastAsia="MS Gothic" w:hAnsi="Arial"/>
      <w:kern w:val="2"/>
      <w:szCs w:val="24"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customStyle="1" w:styleId="1Char">
    <w:name w:val="제목 1 Char"/>
    <w:basedOn w:val="a0"/>
    <w:link w:val="1"/>
    <w:rsid w:val="00F4212C"/>
    <w:rPr>
      <w:rFonts w:ascii="Arial" w:eastAsia="MS Gothic" w:hAnsi="Arial"/>
      <w:kern w:val="2"/>
      <w:sz w:val="28"/>
      <w:szCs w:val="28"/>
    </w:rPr>
  </w:style>
  <w:style w:type="character" w:customStyle="1" w:styleId="2Char">
    <w:name w:val="제목 2 Char"/>
    <w:basedOn w:val="a0"/>
    <w:link w:val="2"/>
    <w:rsid w:val="00BB0F4C"/>
    <w:rPr>
      <w:rFonts w:ascii="Arial" w:eastAsia="MS Gothic" w:hAnsi="Arial"/>
      <w:kern w:val="2"/>
      <w:sz w:val="24"/>
      <w:szCs w:val="24"/>
    </w:rPr>
  </w:style>
  <w:style w:type="paragraph" w:styleId="aa">
    <w:name w:val="Balloon Text"/>
    <w:basedOn w:val="a"/>
    <w:link w:val="Char3"/>
    <w:uiPriority w:val="99"/>
    <w:semiHidden/>
    <w:unhideWhenUsed/>
    <w:rsid w:val="004A0BEB"/>
    <w:pPr>
      <w:widowControl w:val="0"/>
      <w:wordWrap w:val="0"/>
      <w:autoSpaceDE w:val="0"/>
      <w:autoSpaceDN w:val="0"/>
      <w:jc w:val="both"/>
    </w:pPr>
    <w:rPr>
      <w:rFonts w:asciiTheme="majorHAnsi" w:eastAsiaTheme="majorEastAsia" w:hAnsiTheme="majorHAnsi" w:cstheme="majorBidi"/>
      <w:kern w:val="2"/>
      <w:sz w:val="18"/>
      <w:szCs w:val="18"/>
      <w:lang w:eastAsia="ko-KR"/>
    </w:rPr>
  </w:style>
  <w:style w:type="character" w:customStyle="1" w:styleId="Char3">
    <w:name w:val="풍선 도움말 텍스트 Char"/>
    <w:basedOn w:val="a0"/>
    <w:link w:val="aa"/>
    <w:uiPriority w:val="99"/>
    <w:semiHidden/>
    <w:rsid w:val="004A0BEB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4A0BEB"/>
    <w:rPr>
      <w:color w:val="808080"/>
    </w:rPr>
  </w:style>
  <w:style w:type="paragraph" w:styleId="ac">
    <w:name w:val="List Paragraph"/>
    <w:basedOn w:val="a"/>
    <w:uiPriority w:val="34"/>
    <w:qFormat/>
    <w:rsid w:val="00BD1DFE"/>
    <w:pPr>
      <w:widowControl w:val="0"/>
      <w:wordWrap w:val="0"/>
      <w:autoSpaceDE w:val="0"/>
      <w:autoSpaceDN w:val="0"/>
      <w:ind w:leftChars="400" w:left="800"/>
      <w:jc w:val="both"/>
    </w:pPr>
    <w:rPr>
      <w:rFonts w:ascii="바탕" w:eastAsia="MS Gothic"/>
      <w:kern w:val="2"/>
      <w:sz w:val="20"/>
      <w:lang w:eastAsia="ko-KR"/>
    </w:rPr>
  </w:style>
  <w:style w:type="paragraph" w:customStyle="1" w:styleId="MTDisplayEquation2">
    <w:name w:val="MTDisplayEquation2"/>
    <w:basedOn w:val="a"/>
    <w:next w:val="a"/>
    <w:rsid w:val="003B488C"/>
    <w:pPr>
      <w:widowControl w:val="0"/>
      <w:tabs>
        <w:tab w:val="center" w:pos="4240"/>
        <w:tab w:val="right" w:pos="8500"/>
      </w:tabs>
      <w:wordWrap w:val="0"/>
      <w:autoSpaceDE w:val="0"/>
      <w:autoSpaceDN w:val="0"/>
      <w:jc w:val="both"/>
    </w:pPr>
    <w:rPr>
      <w:rFonts w:ascii="바탕" w:eastAsia="바탕"/>
      <w:kern w:val="2"/>
      <w:sz w:val="20"/>
      <w:lang w:eastAsia="ko-KR"/>
    </w:rPr>
  </w:style>
  <w:style w:type="character" w:customStyle="1" w:styleId="10">
    <w:name w:val="확인되지 않은 멘션1"/>
    <w:basedOn w:val="a0"/>
    <w:uiPriority w:val="99"/>
    <w:semiHidden/>
    <w:unhideWhenUsed/>
    <w:rsid w:val="005E5ED2"/>
    <w:rPr>
      <w:color w:val="808080"/>
      <w:shd w:val="clear" w:color="auto" w:fill="E6E6E6"/>
    </w:rPr>
  </w:style>
  <w:style w:type="paragraph" w:styleId="HTML">
    <w:name w:val="HTML Preformatted"/>
    <w:basedOn w:val="a"/>
    <w:link w:val="HTMLChar"/>
    <w:uiPriority w:val="99"/>
    <w:unhideWhenUsed/>
    <w:rsid w:val="00D36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rsid w:val="00D36AFC"/>
    <w:rPr>
      <w:rFonts w:ascii="굴림체" w:eastAsia="굴림체" w:hAnsi="굴림체" w:cs="굴림체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36AFC"/>
    <w:rPr>
      <w:rFonts w:ascii="굴림체" w:eastAsia="굴림체" w:hAnsi="굴림체" w:cs="굴림체"/>
      <w:sz w:val="24"/>
      <w:szCs w:val="24"/>
    </w:rPr>
  </w:style>
  <w:style w:type="character" w:customStyle="1" w:styleId="nv">
    <w:name w:val="nv"/>
    <w:basedOn w:val="a0"/>
    <w:rsid w:val="00D36AFC"/>
  </w:style>
  <w:style w:type="character" w:customStyle="1" w:styleId="nb">
    <w:name w:val="nb"/>
    <w:basedOn w:val="a0"/>
    <w:rsid w:val="00D36AFC"/>
  </w:style>
  <w:style w:type="character" w:customStyle="1" w:styleId="o">
    <w:name w:val="o"/>
    <w:basedOn w:val="a0"/>
    <w:rsid w:val="00D36AFC"/>
  </w:style>
  <w:style w:type="paragraph" w:customStyle="1" w:styleId="line874">
    <w:name w:val="line874"/>
    <w:basedOn w:val="a"/>
    <w:rsid w:val="0038153B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styleId="ad">
    <w:name w:val="Normal (Web)"/>
    <w:basedOn w:val="a"/>
    <w:uiPriority w:val="99"/>
    <w:semiHidden/>
    <w:unhideWhenUsed/>
    <w:rsid w:val="00030581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character" w:customStyle="1" w:styleId="cs-sublime-black-markup-keyword2">
    <w:name w:val="cs-sublime-black-markup-keyword2"/>
    <w:basedOn w:val="a0"/>
    <w:rsid w:val="008B5B57"/>
  </w:style>
  <w:style w:type="character" w:customStyle="1" w:styleId="cs-sublime-black-markup-keyword0">
    <w:name w:val="cs-sublime-black-markup-keyword0"/>
    <w:basedOn w:val="a0"/>
    <w:rsid w:val="008B5B57"/>
  </w:style>
  <w:style w:type="character" w:customStyle="1" w:styleId="cs-sublime-black-markup-keyword1">
    <w:name w:val="cs-sublime-black-markup-keyword1"/>
    <w:basedOn w:val="a0"/>
    <w:rsid w:val="008B5B57"/>
  </w:style>
  <w:style w:type="character" w:customStyle="1" w:styleId="cs-sublime-black-markup-string">
    <w:name w:val="cs-sublime-black-markup-string"/>
    <w:basedOn w:val="a0"/>
    <w:rsid w:val="008B5B57"/>
  </w:style>
  <w:style w:type="paragraph" w:styleId="ae">
    <w:name w:val="Revision"/>
    <w:hidden/>
    <w:uiPriority w:val="99"/>
    <w:semiHidden/>
    <w:rsid w:val="00586E47"/>
    <w:rPr>
      <w:rFonts w:ascii="바탕" w:eastAsia="MS Gothic"/>
      <w:kern w:val="2"/>
      <w:szCs w:val="24"/>
    </w:rPr>
  </w:style>
  <w:style w:type="character" w:customStyle="1" w:styleId="cs-sublime-black-common-number">
    <w:name w:val="cs-sublime-black-common-number"/>
    <w:basedOn w:val="a0"/>
    <w:rsid w:val="000326E5"/>
  </w:style>
  <w:style w:type="character" w:customStyle="1" w:styleId="cs-sublime-black-common-keyword1">
    <w:name w:val="cs-sublime-black-common-keyword1"/>
    <w:basedOn w:val="a0"/>
    <w:rsid w:val="000326E5"/>
  </w:style>
  <w:style w:type="character" w:customStyle="1" w:styleId="cs-sublime-black-common-keyword2">
    <w:name w:val="cs-sublime-black-common-keyword2"/>
    <w:basedOn w:val="a0"/>
    <w:rsid w:val="00AD4A65"/>
  </w:style>
  <w:style w:type="character" w:customStyle="1" w:styleId="cs-sublime-black-common-keyword0">
    <w:name w:val="cs-sublime-black-common-keyword0"/>
    <w:basedOn w:val="a0"/>
    <w:rsid w:val="00AD4A65"/>
  </w:style>
  <w:style w:type="character" w:customStyle="1" w:styleId="cs-sublime-black-common-comment">
    <w:name w:val="cs-sublime-black-common-comment"/>
    <w:basedOn w:val="a0"/>
    <w:rsid w:val="00AD4A65"/>
  </w:style>
  <w:style w:type="character" w:customStyle="1" w:styleId="cs-sublime-black-common-string">
    <w:name w:val="cs-sublime-black-common-string"/>
    <w:basedOn w:val="a0"/>
    <w:rsid w:val="00AD4A65"/>
  </w:style>
  <w:style w:type="paragraph" w:styleId="af">
    <w:name w:val="Date"/>
    <w:basedOn w:val="a"/>
    <w:next w:val="a"/>
    <w:link w:val="Char4"/>
    <w:uiPriority w:val="99"/>
    <w:semiHidden/>
    <w:unhideWhenUsed/>
    <w:rsid w:val="001F3E88"/>
    <w:pPr>
      <w:widowControl w:val="0"/>
      <w:wordWrap w:val="0"/>
      <w:autoSpaceDE w:val="0"/>
      <w:autoSpaceDN w:val="0"/>
      <w:jc w:val="both"/>
    </w:pPr>
    <w:rPr>
      <w:rFonts w:ascii="바탕" w:eastAsia="MS Gothic"/>
      <w:kern w:val="2"/>
      <w:sz w:val="20"/>
      <w:lang w:eastAsia="ko-KR"/>
    </w:rPr>
  </w:style>
  <w:style w:type="character" w:customStyle="1" w:styleId="Char4">
    <w:name w:val="날짜 Char"/>
    <w:basedOn w:val="a0"/>
    <w:link w:val="af"/>
    <w:uiPriority w:val="99"/>
    <w:semiHidden/>
    <w:rsid w:val="001F3E88"/>
    <w:rPr>
      <w:rFonts w:ascii="바탕" w:eastAsia="MS Gothic"/>
      <w:kern w:val="2"/>
      <w:szCs w:val="24"/>
    </w:rPr>
  </w:style>
  <w:style w:type="character" w:styleId="af0">
    <w:name w:val="Unresolved Mention"/>
    <w:basedOn w:val="a0"/>
    <w:uiPriority w:val="99"/>
    <w:semiHidden/>
    <w:unhideWhenUsed/>
    <w:rsid w:val="007000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87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43538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1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3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12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6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74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6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16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3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27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9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8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8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4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4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7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56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0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7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1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64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79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8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1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87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76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2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9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63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0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5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61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56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1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85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1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8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1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1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7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6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2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1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9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05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6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4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5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73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9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6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5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2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78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1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13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03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51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0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9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37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92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6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4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2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5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98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89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48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2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6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68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3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39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0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1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9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4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23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9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1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08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2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0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76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46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4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4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9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8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0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6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37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19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7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9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0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93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6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95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9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4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66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1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8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4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61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9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4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80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8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0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6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10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0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0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6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1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8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17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1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0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0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4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46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79373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498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8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41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7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34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63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0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1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9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39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49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3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66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4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34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1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6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6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1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2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2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9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53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1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4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6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4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8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4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43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9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2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35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1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3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9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0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01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685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6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47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92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8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1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17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3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5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1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95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5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8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34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60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5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6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9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59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71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7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7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3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66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0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4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4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3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2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0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1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7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45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3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8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2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19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52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32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9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1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90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2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30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12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41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0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7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55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4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8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3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7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9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79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0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65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3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40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0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5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3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076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3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9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02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1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8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54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3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1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8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96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9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4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6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5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9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95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0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7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67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8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4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3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2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1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1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50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7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05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66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6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9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77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0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3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1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05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44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1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77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3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26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8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9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8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7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5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0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1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1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80012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6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36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633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2470">
          <w:marLeft w:val="92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162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7539">
          <w:marLeft w:val="92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814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2986">
          <w:marLeft w:val="92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6467">
          <w:marLeft w:val="92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0370">
          <w:marLeft w:val="92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24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657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4090">
          <w:marLeft w:val="92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099">
          <w:marLeft w:val="92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8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0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75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3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25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76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4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765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2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5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0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6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1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22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4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40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76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0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5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12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0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7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75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8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22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22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41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0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67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5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4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7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4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3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0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9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38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9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2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1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77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4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8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02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86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0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82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6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26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34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5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76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77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26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5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9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1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57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3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3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4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56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7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91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7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3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35400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536">
          <w:marLeft w:val="92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694">
          <w:marLeft w:val="92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0991">
          <w:marLeft w:val="92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33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90426">
          <w:marLeft w:val="92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1255">
          <w:marLeft w:val="92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6334">
          <w:marLeft w:val="92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2161">
          <w:marLeft w:val="92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7338">
          <w:marLeft w:val="92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717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608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815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79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753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2993">
          <w:marLeft w:val="92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1846">
          <w:marLeft w:val="92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2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3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6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2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9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6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44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2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70068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10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1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04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5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8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3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0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6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7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5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36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4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0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13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4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0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80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3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0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9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75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12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8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22795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8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1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2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6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1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77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3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1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7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88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0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9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5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32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8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1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6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23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3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3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96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82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73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4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5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1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1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1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4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12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9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2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80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3487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77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2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8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7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2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63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4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94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5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2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8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95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7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0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1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5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0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74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4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0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1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7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75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1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80345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0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5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60332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4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1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47742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90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2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44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52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7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20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88998">
          <w:marLeft w:val="92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3864">
          <w:marLeft w:val="92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6450">
          <w:marLeft w:val="92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685">
          <w:marLeft w:val="92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053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112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3740">
          <w:marLeft w:val="92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811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6493">
          <w:marLeft w:val="92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5104">
          <w:marLeft w:val="92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084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329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43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8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9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6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7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5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05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94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99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65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4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7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3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8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43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1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0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41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5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9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3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55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72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9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33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9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1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4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8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3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36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4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0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8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3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1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1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2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7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2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7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95336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8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54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8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6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6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698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9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49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5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1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9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2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7305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019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7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0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47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0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3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77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8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2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1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7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2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05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14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44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1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1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1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7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0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1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34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868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0123">
          <w:marLeft w:val="92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375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554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4903">
          <w:marLeft w:val="92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1618">
          <w:marLeft w:val="92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6989">
          <w:marLeft w:val="92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416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298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6567">
          <w:marLeft w:val="92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8043">
          <w:marLeft w:val="92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0644">
          <w:marLeft w:val="92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0825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0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7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4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0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4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52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2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2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2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4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3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7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0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46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3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83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5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9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3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3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59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84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1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6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3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8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8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9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2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5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7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0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74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0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15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0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2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1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07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7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9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4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0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84901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6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7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3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2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9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8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958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6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7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46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1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7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0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8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02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14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3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1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6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4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1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2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12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47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5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3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16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43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4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4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99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42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4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0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33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8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8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5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9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23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8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4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1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43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75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7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59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24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68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69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45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0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4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1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5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67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7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1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1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8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4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8994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9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83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9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0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18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25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53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744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1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00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3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947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469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11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190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601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6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4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1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57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11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9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1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5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73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86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58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504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12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3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74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414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43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58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66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52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276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75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10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06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9711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5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28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30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45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5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9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2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83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23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6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80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8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8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9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8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7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4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3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9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8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5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63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0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9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6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6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2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1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74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5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8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5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0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0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35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33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7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37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85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58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1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6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5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2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4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4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1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2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811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1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7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3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03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1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7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9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4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2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04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64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06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1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2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9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5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1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92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1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09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03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19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46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92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9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63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6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8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3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56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2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5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4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5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1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4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84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8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80278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7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15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1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3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5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6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41838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83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8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8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2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8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5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6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3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9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47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6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8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5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5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4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70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2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2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2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252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06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8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9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8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4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2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4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9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98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76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57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9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74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328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15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82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791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61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65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6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90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3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7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5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7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93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5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6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5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1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2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9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9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4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64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1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04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0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0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1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4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5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13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8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7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2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7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33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8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02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3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9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89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67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1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5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7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446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1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4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8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2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20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0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1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32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95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00978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6624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8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85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811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73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5675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77626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81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343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669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276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223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2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31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23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3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7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7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0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8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2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50386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6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8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53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6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1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8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89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5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5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4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4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1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1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1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64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5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2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5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7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7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2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6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71160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3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6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8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5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268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56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54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4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2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inkercad.com/things/d5HlM8fCQ8S-fantabulous-esboo-turing/editel?tenant=circuits?sharecode=qi_yZohbzanj2dk2ji_wKu-C8y-r_9oKiILGi4zAUG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inkercad.com/things/jO1kDe1aX2q-super-albar/editel?tenant=circuits?sharecode=_rIJaAC5HmNEzeKIJ3t50vQbfkH1tBeXqY7fo6dMzh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inkercad.com/things/230tpEU8Mj8-daring-gaaris/editel?tenant=circuits?sharecode=JUzMjzBDUon_ZiS5UewLnQSHZ4OvxPuFlZ4HA060Id8?sharecode=JUzMjzBDUon_ZiS5UewLnQSHZ4OvxPuFlZ4HA060Id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oung\Application%20Data\Microsoft\Templates\young_book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D3005-7E05-6945-B6DE-90B8181BF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Settings\Young\Application Data\Microsoft\Templates\young_book.dot</Template>
  <TotalTime>99</TotalTime>
  <Pages>4</Pages>
  <Words>377</Words>
  <Characters>2154</Characters>
  <Application>Microsoft Office Word</Application>
  <DocSecurity>0</DocSecurity>
  <Lines>17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 Lab : Opeartional Amplifier Basics</vt:lpstr>
      <vt:lpstr>1 Lab : Opeartional Amplifier Basics</vt:lpstr>
    </vt:vector>
  </TitlesOfParts>
  <Company>WSU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Lab : Opeartional Amplifier Basics</dc:title>
  <dc:subject/>
  <dc:creator>young</dc:creator>
  <cp:keywords/>
  <dc:description/>
  <cp:lastModifiedBy>Kwak Yeonghye</cp:lastModifiedBy>
  <cp:revision>45</cp:revision>
  <cp:lastPrinted>2017-03-12T19:47:00Z</cp:lastPrinted>
  <dcterms:created xsi:type="dcterms:W3CDTF">2019-02-14T12:54:00Z</dcterms:created>
  <dcterms:modified xsi:type="dcterms:W3CDTF">2020-04-23T06:57:00Z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